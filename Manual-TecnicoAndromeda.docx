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E4A14" w14:textId="77777777" w:rsidR="00640EF9" w:rsidRPr="00970442" w:rsidRDefault="00640EF9" w:rsidP="00DF5AE7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</w:p>
    <w:p w14:paraId="131CAF58" w14:textId="77777777" w:rsidR="00640EF9" w:rsidRPr="00970442" w:rsidRDefault="00640EF9" w:rsidP="00DF5AE7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</w:p>
    <w:p w14:paraId="4E7F80C9" w14:textId="77777777" w:rsidR="00640EF9" w:rsidRPr="00970442" w:rsidRDefault="00640EF9" w:rsidP="00DF5AE7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</w:p>
    <w:p w14:paraId="01062294" w14:textId="77777777" w:rsidR="00640EF9" w:rsidRPr="00970442" w:rsidRDefault="00640EF9" w:rsidP="00640EF9">
      <w:pPr>
        <w:rPr>
          <w:lang w:val="es-BO"/>
        </w:rPr>
      </w:pPr>
    </w:p>
    <w:p w14:paraId="636932EC" w14:textId="77777777" w:rsidR="00640EF9" w:rsidRPr="00970442" w:rsidRDefault="00640EF9" w:rsidP="00640EF9">
      <w:pPr>
        <w:rPr>
          <w:lang w:val="es-BO"/>
        </w:rPr>
      </w:pPr>
    </w:p>
    <w:p w14:paraId="55D3798D" w14:textId="77777777" w:rsidR="00640EF9" w:rsidRPr="00970442" w:rsidRDefault="00640EF9" w:rsidP="00640EF9">
      <w:pPr>
        <w:rPr>
          <w:lang w:val="es-BO"/>
        </w:rPr>
      </w:pPr>
    </w:p>
    <w:p w14:paraId="6645060E" w14:textId="6A79439C" w:rsidR="00640EF9" w:rsidRPr="00970442" w:rsidRDefault="00C72C98" w:rsidP="00134E8A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  <w:proofErr w:type="spellStart"/>
      <w:r>
        <w:rPr>
          <w:rFonts w:cs="Arial"/>
          <w:b w:val="0"/>
          <w:sz w:val="40"/>
          <w:szCs w:val="40"/>
          <w:lang w:val="es-BO"/>
        </w:rPr>
        <w:t>AndrómedaAppDesktop</w:t>
      </w:r>
      <w:proofErr w:type="spellEnd"/>
    </w:p>
    <w:p w14:paraId="63F38503" w14:textId="77777777" w:rsidR="00134E8A" w:rsidRPr="00970442" w:rsidRDefault="00134E8A" w:rsidP="00134E8A">
      <w:pPr>
        <w:rPr>
          <w:lang w:val="es-BO"/>
        </w:rPr>
      </w:pPr>
    </w:p>
    <w:p w14:paraId="67441E89" w14:textId="77777777" w:rsidR="00134E8A" w:rsidRPr="00970442" w:rsidRDefault="00134E8A" w:rsidP="00134E8A">
      <w:pPr>
        <w:rPr>
          <w:lang w:val="es-BO"/>
        </w:rPr>
      </w:pPr>
    </w:p>
    <w:p w14:paraId="3B545B2A" w14:textId="77777777" w:rsidR="00134E8A" w:rsidRPr="00970442" w:rsidRDefault="00134E8A" w:rsidP="00134E8A">
      <w:pPr>
        <w:rPr>
          <w:lang w:val="es-BO"/>
        </w:rPr>
      </w:pPr>
    </w:p>
    <w:p w14:paraId="1042A1C1" w14:textId="77777777" w:rsidR="00134E8A" w:rsidRPr="00970442" w:rsidRDefault="00134E8A" w:rsidP="00134E8A">
      <w:pPr>
        <w:rPr>
          <w:lang w:val="es-BO"/>
        </w:rPr>
      </w:pPr>
    </w:p>
    <w:p w14:paraId="2ABB15EE" w14:textId="77777777" w:rsidR="00640EF9" w:rsidRPr="00970442" w:rsidRDefault="00640EF9" w:rsidP="007F0753">
      <w:pPr>
        <w:rPr>
          <w:rFonts w:cs="Arial"/>
          <w:lang w:val="es-BO"/>
        </w:rPr>
      </w:pPr>
    </w:p>
    <w:p w14:paraId="56FA1957" w14:textId="61D33608" w:rsidR="00411008" w:rsidRPr="00411008" w:rsidRDefault="00411008" w:rsidP="00411008">
      <w:pPr>
        <w:pStyle w:val="Puesto"/>
        <w:jc w:val="right"/>
        <w:rPr>
          <w:rFonts w:cs="Arial"/>
          <w:b w:val="0"/>
          <w:szCs w:val="36"/>
          <w:lang w:val="es-BO"/>
        </w:rPr>
      </w:pPr>
      <w:r>
        <w:rPr>
          <w:rFonts w:cs="Arial"/>
          <w:b w:val="0"/>
          <w:lang w:val="es-BO"/>
        </w:rPr>
        <w:t>Valeria Fuentes Surco</w:t>
      </w:r>
      <w:r w:rsidRPr="00411008">
        <w:rPr>
          <w:rFonts w:cs="Arial"/>
          <w:b w:val="0"/>
          <w:szCs w:val="36"/>
          <w:lang w:val="es-BO"/>
        </w:rPr>
        <w:t xml:space="preserve"> </w:t>
      </w:r>
    </w:p>
    <w:p w14:paraId="53AAFDB0" w14:textId="77777777" w:rsidR="00411008" w:rsidRPr="00411008" w:rsidRDefault="00411008" w:rsidP="00411008">
      <w:pPr>
        <w:jc w:val="right"/>
        <w:rPr>
          <w:lang w:val="es-BO"/>
        </w:rPr>
      </w:pPr>
      <w:r w:rsidRPr="00411008">
        <w:rPr>
          <w:rFonts w:cs="Arial"/>
          <w:sz w:val="36"/>
          <w:szCs w:val="36"/>
          <w:lang w:val="es-BO"/>
        </w:rPr>
        <w:t xml:space="preserve">Christian </w:t>
      </w:r>
      <w:proofErr w:type="spellStart"/>
      <w:r w:rsidRPr="00411008">
        <w:rPr>
          <w:rFonts w:cs="Arial"/>
          <w:sz w:val="36"/>
          <w:szCs w:val="36"/>
          <w:lang w:val="es-BO"/>
        </w:rPr>
        <w:t>Deyvid</w:t>
      </w:r>
      <w:proofErr w:type="spellEnd"/>
      <w:r w:rsidRPr="00411008">
        <w:rPr>
          <w:rFonts w:cs="Arial"/>
          <w:sz w:val="36"/>
          <w:szCs w:val="36"/>
          <w:lang w:val="es-BO"/>
        </w:rPr>
        <w:t xml:space="preserve"> </w:t>
      </w:r>
      <w:proofErr w:type="spellStart"/>
      <w:r w:rsidRPr="00411008">
        <w:rPr>
          <w:rFonts w:cs="Arial"/>
          <w:sz w:val="36"/>
          <w:szCs w:val="36"/>
          <w:lang w:val="es-BO"/>
        </w:rPr>
        <w:t>Ibañez</w:t>
      </w:r>
      <w:proofErr w:type="spellEnd"/>
      <w:r w:rsidRPr="00411008">
        <w:rPr>
          <w:rFonts w:cs="Arial"/>
          <w:sz w:val="36"/>
          <w:szCs w:val="36"/>
          <w:lang w:val="es-BO"/>
        </w:rPr>
        <w:t xml:space="preserve"> Plata</w:t>
      </w:r>
    </w:p>
    <w:p w14:paraId="02024A84" w14:textId="441E252D" w:rsidR="00596F28" w:rsidRPr="00970442" w:rsidRDefault="00596F28" w:rsidP="00596F28">
      <w:pPr>
        <w:jc w:val="right"/>
        <w:rPr>
          <w:rFonts w:cs="Arial"/>
          <w:sz w:val="36"/>
          <w:lang w:val="es-ES"/>
        </w:rPr>
      </w:pPr>
      <w:r w:rsidRPr="00970442">
        <w:rPr>
          <w:rFonts w:cs="Arial"/>
          <w:sz w:val="36"/>
          <w:lang w:val="es-ES"/>
        </w:rPr>
        <w:t>Rodrigo López Monasterios</w:t>
      </w:r>
    </w:p>
    <w:p w14:paraId="7F1B16CC" w14:textId="7194BBE3" w:rsidR="00411008" w:rsidRPr="00411008" w:rsidRDefault="00602F32" w:rsidP="00411008">
      <w:pPr>
        <w:pStyle w:val="Puesto"/>
        <w:jc w:val="right"/>
        <w:rPr>
          <w:lang w:val="es-BO"/>
        </w:rPr>
      </w:pPr>
      <w:r w:rsidRPr="00970442">
        <w:rPr>
          <w:rFonts w:cs="Arial"/>
          <w:b w:val="0"/>
          <w:lang w:val="es-BO"/>
        </w:rPr>
        <w:t>Kelly Olivera Daza</w:t>
      </w:r>
    </w:p>
    <w:p w14:paraId="67A60ECC" w14:textId="7C0B12E2" w:rsidR="00596F28" w:rsidRPr="00970442" w:rsidRDefault="00411008" w:rsidP="00411008">
      <w:pPr>
        <w:jc w:val="right"/>
        <w:rPr>
          <w:rFonts w:cs="Arial"/>
          <w:sz w:val="36"/>
          <w:lang w:val="es-ES"/>
        </w:rPr>
      </w:pPr>
      <w:r>
        <w:rPr>
          <w:rFonts w:cs="Arial"/>
          <w:sz w:val="36"/>
          <w:lang w:val="es-BO"/>
        </w:rPr>
        <w:t xml:space="preserve">Adriana </w:t>
      </w:r>
      <w:proofErr w:type="spellStart"/>
      <w:r>
        <w:rPr>
          <w:rFonts w:cs="Arial"/>
          <w:sz w:val="36"/>
          <w:lang w:val="es-BO"/>
        </w:rPr>
        <w:t>Sahonero</w:t>
      </w:r>
      <w:proofErr w:type="spellEnd"/>
      <w:r>
        <w:rPr>
          <w:rFonts w:cs="Arial"/>
          <w:sz w:val="36"/>
          <w:lang w:val="es-BO"/>
        </w:rPr>
        <w:t xml:space="preserve"> </w:t>
      </w:r>
      <w:proofErr w:type="spellStart"/>
      <w:r>
        <w:rPr>
          <w:rFonts w:cs="Arial"/>
          <w:sz w:val="36"/>
          <w:lang w:val="es-BO"/>
        </w:rPr>
        <w:t>Cossio</w:t>
      </w:r>
      <w:proofErr w:type="spellEnd"/>
    </w:p>
    <w:p w14:paraId="1EF465A3" w14:textId="77777777" w:rsidR="00640EF9" w:rsidRPr="00970442" w:rsidRDefault="00640EF9" w:rsidP="007F0753">
      <w:pPr>
        <w:rPr>
          <w:rFonts w:cs="Arial"/>
          <w:lang w:val="es-BO"/>
        </w:rPr>
      </w:pPr>
    </w:p>
    <w:p w14:paraId="20EBCEB2" w14:textId="77777777" w:rsidR="00640EF9" w:rsidRPr="00970442" w:rsidRDefault="00640EF9" w:rsidP="007F0753">
      <w:pPr>
        <w:rPr>
          <w:rFonts w:cs="Arial"/>
          <w:lang w:val="es-BO"/>
        </w:rPr>
      </w:pPr>
    </w:p>
    <w:p w14:paraId="7ED8E89B" w14:textId="77777777" w:rsidR="00640EF9" w:rsidRPr="00970442" w:rsidRDefault="00640EF9" w:rsidP="007F0753">
      <w:pPr>
        <w:rPr>
          <w:rFonts w:cs="Arial"/>
          <w:lang w:val="es-BO"/>
        </w:rPr>
      </w:pPr>
    </w:p>
    <w:p w14:paraId="344B3A6B" w14:textId="77777777" w:rsidR="00B04F0B" w:rsidRPr="00970442" w:rsidRDefault="00B04F0B">
      <w:pPr>
        <w:pStyle w:val="Puesto"/>
        <w:jc w:val="right"/>
        <w:rPr>
          <w:rFonts w:cs="Arial"/>
          <w:b w:val="0"/>
          <w:lang w:val="es-BO"/>
        </w:rPr>
      </w:pPr>
    </w:p>
    <w:p w14:paraId="4C9742A7" w14:textId="77777777" w:rsidR="00640EF9" w:rsidRPr="00970442" w:rsidRDefault="00640EF9">
      <w:pPr>
        <w:pStyle w:val="Puesto"/>
        <w:jc w:val="right"/>
        <w:rPr>
          <w:rFonts w:cs="Arial"/>
          <w:b w:val="0"/>
          <w:sz w:val="32"/>
          <w:szCs w:val="32"/>
          <w:lang w:val="es-BO"/>
        </w:rPr>
      </w:pPr>
    </w:p>
    <w:p w14:paraId="4D3ED984" w14:textId="77777777" w:rsidR="00640EF9" w:rsidRPr="00970442" w:rsidRDefault="00640EF9" w:rsidP="00640EF9">
      <w:pPr>
        <w:rPr>
          <w:lang w:val="es-BO"/>
        </w:rPr>
      </w:pPr>
    </w:p>
    <w:p w14:paraId="7F2B85A0" w14:textId="77777777" w:rsidR="00640EF9" w:rsidRPr="00970442" w:rsidRDefault="00640EF9" w:rsidP="00640EF9">
      <w:pPr>
        <w:rPr>
          <w:lang w:val="es-BO"/>
        </w:rPr>
      </w:pPr>
    </w:p>
    <w:p w14:paraId="56E28A7D" w14:textId="77777777" w:rsidR="00640EF9" w:rsidRPr="00970442" w:rsidRDefault="00640EF9" w:rsidP="00640EF9">
      <w:pPr>
        <w:rPr>
          <w:lang w:val="es-BO"/>
        </w:rPr>
      </w:pPr>
    </w:p>
    <w:p w14:paraId="61E4E692" w14:textId="77777777" w:rsidR="00640EF9" w:rsidRPr="00970442" w:rsidRDefault="00640EF9">
      <w:pPr>
        <w:pStyle w:val="Puesto"/>
        <w:jc w:val="right"/>
        <w:rPr>
          <w:rFonts w:cs="Arial"/>
          <w:b w:val="0"/>
          <w:sz w:val="32"/>
          <w:szCs w:val="32"/>
          <w:lang w:val="es-BO"/>
        </w:rPr>
      </w:pPr>
    </w:p>
    <w:p w14:paraId="450CF456" w14:textId="63B3FD01" w:rsidR="00B04F0B" w:rsidRPr="00970442" w:rsidRDefault="00640EF9">
      <w:pPr>
        <w:pStyle w:val="Puesto"/>
        <w:jc w:val="right"/>
        <w:rPr>
          <w:rFonts w:cs="Arial"/>
          <w:b w:val="0"/>
          <w:sz w:val="32"/>
          <w:szCs w:val="32"/>
          <w:lang w:val="es-BO"/>
        </w:rPr>
      </w:pPr>
      <w:r w:rsidRPr="00970442">
        <w:rPr>
          <w:rFonts w:cs="Arial"/>
          <w:b w:val="0"/>
          <w:sz w:val="32"/>
          <w:szCs w:val="32"/>
          <w:lang w:val="es-BO"/>
        </w:rPr>
        <w:t>Versión 1.0</w:t>
      </w:r>
    </w:p>
    <w:p w14:paraId="1D065C70" w14:textId="77777777" w:rsidR="007F0753" w:rsidRPr="00970442" w:rsidRDefault="007F0753" w:rsidP="007F0753">
      <w:pPr>
        <w:rPr>
          <w:rFonts w:cs="Arial"/>
          <w:lang w:val="es-BO"/>
        </w:rPr>
      </w:pPr>
    </w:p>
    <w:p w14:paraId="1814FC52" w14:textId="77777777" w:rsidR="007F0753" w:rsidRPr="00970442" w:rsidRDefault="007F0753" w:rsidP="007F0753">
      <w:pPr>
        <w:rPr>
          <w:rFonts w:cs="Arial"/>
          <w:lang w:val="es-BO"/>
        </w:rPr>
      </w:pPr>
    </w:p>
    <w:p w14:paraId="7820A223" w14:textId="77777777" w:rsidR="007F0753" w:rsidRPr="00970442" w:rsidRDefault="007F0753" w:rsidP="007F0753">
      <w:pPr>
        <w:rPr>
          <w:rFonts w:cs="Arial"/>
          <w:lang w:val="es-BO"/>
        </w:rPr>
      </w:pPr>
    </w:p>
    <w:p w14:paraId="16F91C71" w14:textId="5B174567" w:rsidR="007F0753" w:rsidRPr="00970442" w:rsidRDefault="00411008" w:rsidP="007F0753">
      <w:pPr>
        <w:pStyle w:val="Puesto"/>
        <w:jc w:val="right"/>
        <w:rPr>
          <w:rFonts w:cs="Arial"/>
          <w:b w:val="0"/>
          <w:sz w:val="28"/>
          <w:szCs w:val="28"/>
          <w:lang w:val="es-BO"/>
        </w:rPr>
      </w:pPr>
      <w:r>
        <w:rPr>
          <w:rFonts w:cs="Arial"/>
          <w:b w:val="0"/>
          <w:sz w:val="28"/>
          <w:szCs w:val="28"/>
          <w:lang w:val="es-BO"/>
        </w:rPr>
        <w:t>Cochabamba, 26 de Junio</w:t>
      </w:r>
      <w:r w:rsidR="003C08CA" w:rsidRPr="00970442">
        <w:rPr>
          <w:rFonts w:cs="Arial"/>
          <w:b w:val="0"/>
          <w:sz w:val="28"/>
          <w:szCs w:val="28"/>
          <w:lang w:val="es-BO"/>
        </w:rPr>
        <w:t xml:space="preserve"> de 2017</w:t>
      </w:r>
    </w:p>
    <w:p w14:paraId="6DC4DB1D" w14:textId="77777777" w:rsidR="00B04F0B" w:rsidRPr="00970442" w:rsidRDefault="00B04F0B">
      <w:pPr>
        <w:pStyle w:val="Puesto"/>
        <w:rPr>
          <w:rFonts w:cs="Arial"/>
          <w:b w:val="0"/>
          <w:sz w:val="28"/>
          <w:lang w:val="es-BO"/>
        </w:rPr>
      </w:pPr>
    </w:p>
    <w:p w14:paraId="3416CCFD" w14:textId="77777777" w:rsidR="00B04F0B" w:rsidRPr="00970442" w:rsidRDefault="00B04F0B">
      <w:pPr>
        <w:rPr>
          <w:rFonts w:cs="Arial"/>
          <w:lang w:val="es-BO"/>
        </w:rPr>
        <w:sectPr w:rsidR="00B04F0B" w:rsidRPr="0097044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DECA470" w14:textId="4792FF64" w:rsidR="00596F28" w:rsidRPr="00970442" w:rsidRDefault="00596F28" w:rsidP="00596F28">
      <w:pPr>
        <w:pStyle w:val="Puesto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lastRenderedPageBreak/>
        <w:t>Integrantes del equipo y Roles</w:t>
      </w:r>
    </w:p>
    <w:p w14:paraId="131057AF" w14:textId="77777777" w:rsidR="00596F28" w:rsidRPr="00970442" w:rsidRDefault="00596F28" w:rsidP="00596F28">
      <w:pPr>
        <w:rPr>
          <w:lang w:val="es-BO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2"/>
        <w:gridCol w:w="1547"/>
        <w:gridCol w:w="2415"/>
        <w:gridCol w:w="1498"/>
      </w:tblGrid>
      <w:tr w:rsidR="00FD31AC" w:rsidRPr="00970442" w14:paraId="523B96BB" w14:textId="77777777" w:rsidTr="009557FC">
        <w:trPr>
          <w:jc w:val="center"/>
        </w:trPr>
        <w:tc>
          <w:tcPr>
            <w:tcW w:w="3102" w:type="dxa"/>
            <w:vAlign w:val="center"/>
          </w:tcPr>
          <w:p w14:paraId="662D40AC" w14:textId="7F08328A" w:rsidR="00FD31AC" w:rsidRPr="00970442" w:rsidRDefault="00FD31A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Nombre</w:t>
            </w:r>
          </w:p>
        </w:tc>
        <w:tc>
          <w:tcPr>
            <w:tcW w:w="1547" w:type="dxa"/>
            <w:vAlign w:val="center"/>
          </w:tcPr>
          <w:p w14:paraId="7116E6D7" w14:textId="52903613" w:rsidR="00FD31AC" w:rsidRPr="00970442" w:rsidRDefault="00FD31A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Rol</w:t>
            </w:r>
          </w:p>
        </w:tc>
        <w:tc>
          <w:tcPr>
            <w:tcW w:w="2415" w:type="dxa"/>
          </w:tcPr>
          <w:p w14:paraId="6CA38242" w14:textId="065C3D45" w:rsidR="00FD31AC" w:rsidRPr="00970442" w:rsidRDefault="009557F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e-mail</w:t>
            </w:r>
          </w:p>
        </w:tc>
        <w:tc>
          <w:tcPr>
            <w:tcW w:w="1498" w:type="dxa"/>
            <w:vAlign w:val="center"/>
          </w:tcPr>
          <w:p w14:paraId="16A2B693" w14:textId="434C9957" w:rsidR="00FD31AC" w:rsidRPr="00970442" w:rsidRDefault="00FD31A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Teléfono</w:t>
            </w:r>
          </w:p>
        </w:tc>
      </w:tr>
      <w:tr w:rsidR="00411008" w:rsidRPr="00411008" w14:paraId="03089EF2" w14:textId="77777777" w:rsidTr="009557FC">
        <w:trPr>
          <w:jc w:val="center"/>
        </w:trPr>
        <w:tc>
          <w:tcPr>
            <w:tcW w:w="3102" w:type="dxa"/>
            <w:vAlign w:val="center"/>
          </w:tcPr>
          <w:p w14:paraId="30D549F9" w14:textId="7CC6588E" w:rsidR="00411008" w:rsidRPr="00411008" w:rsidRDefault="00411008" w:rsidP="0041100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>Valeria Fuentes Surco</w:t>
            </w:r>
          </w:p>
        </w:tc>
        <w:tc>
          <w:tcPr>
            <w:tcW w:w="1547" w:type="dxa"/>
            <w:vAlign w:val="center"/>
          </w:tcPr>
          <w:p w14:paraId="0183B37F" w14:textId="7569B68F" w:rsidR="00411008" w:rsidRPr="00411008" w:rsidRDefault="00C72C98" w:rsidP="0041100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BO"/>
              </w:rPr>
              <w:t>Product</w:t>
            </w:r>
            <w:proofErr w:type="spellEnd"/>
            <w:r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BO"/>
              </w:rPr>
              <w:t>O</w:t>
            </w:r>
            <w:r w:rsidR="00411008" w:rsidRPr="00411008">
              <w:rPr>
                <w:rFonts w:cs="Arial"/>
                <w:sz w:val="16"/>
                <w:szCs w:val="16"/>
                <w:lang w:val="es-BO"/>
              </w:rPr>
              <w:t>wner</w:t>
            </w:r>
            <w:proofErr w:type="spellEnd"/>
          </w:p>
        </w:tc>
        <w:tc>
          <w:tcPr>
            <w:tcW w:w="2415" w:type="dxa"/>
          </w:tcPr>
          <w:p w14:paraId="3489C10A" w14:textId="65D824BA" w:rsidR="00411008" w:rsidRPr="0013522A" w:rsidRDefault="0013522A" w:rsidP="0013522A">
            <w:pPr>
              <w:pStyle w:val="Tabletext"/>
              <w:rPr>
                <w:rFonts w:cs="Arial"/>
                <w:sz w:val="16"/>
                <w:szCs w:val="16"/>
                <w:u w:val="single"/>
                <w:lang w:val="es-BO"/>
              </w:rPr>
            </w:pPr>
            <w:r w:rsidRPr="0013522A">
              <w:rPr>
                <w:rFonts w:cs="Arial"/>
                <w:sz w:val="16"/>
                <w:szCs w:val="16"/>
                <w:u w:val="single"/>
                <w:lang w:val="es-BO"/>
              </w:rPr>
              <w:t>vale.fuentes.97@gmail.com</w:t>
            </w:r>
          </w:p>
        </w:tc>
        <w:tc>
          <w:tcPr>
            <w:tcW w:w="1498" w:type="dxa"/>
            <w:vAlign w:val="center"/>
          </w:tcPr>
          <w:p w14:paraId="23BF756D" w14:textId="3005D979" w:rsidR="00411008" w:rsidRPr="00411008" w:rsidRDefault="0013522A" w:rsidP="00B168A4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>
              <w:rPr>
                <w:rFonts w:cs="Arial"/>
                <w:sz w:val="16"/>
                <w:szCs w:val="16"/>
                <w:lang w:val="es-BO"/>
              </w:rPr>
              <w:t>79771716</w:t>
            </w:r>
          </w:p>
        </w:tc>
      </w:tr>
      <w:tr w:rsidR="00411008" w:rsidRPr="00411008" w14:paraId="530E4F90" w14:textId="77777777" w:rsidTr="009557FC">
        <w:trPr>
          <w:jc w:val="center"/>
        </w:trPr>
        <w:tc>
          <w:tcPr>
            <w:tcW w:w="3102" w:type="dxa"/>
          </w:tcPr>
          <w:p w14:paraId="05BDA2E9" w14:textId="2E56AAE3" w:rsidR="00FD31AC" w:rsidRPr="00411008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 xml:space="preserve">Christian </w:t>
            </w: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Deyvid</w:t>
            </w:r>
            <w:proofErr w:type="spellEnd"/>
            <w:r w:rsidRPr="00411008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Ibañez</w:t>
            </w:r>
            <w:proofErr w:type="spellEnd"/>
            <w:r w:rsidRPr="00411008">
              <w:rPr>
                <w:rFonts w:cs="Arial"/>
                <w:sz w:val="16"/>
                <w:szCs w:val="16"/>
                <w:lang w:val="es-BO"/>
              </w:rPr>
              <w:t xml:space="preserve"> Plata</w:t>
            </w:r>
          </w:p>
        </w:tc>
        <w:tc>
          <w:tcPr>
            <w:tcW w:w="1547" w:type="dxa"/>
          </w:tcPr>
          <w:p w14:paraId="571F8528" w14:textId="1B52682E" w:rsidR="00FD31AC" w:rsidRPr="00411008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411008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  <w:r w:rsidRPr="00411008">
              <w:rPr>
                <w:rFonts w:cs="Arial"/>
                <w:sz w:val="16"/>
                <w:szCs w:val="16"/>
                <w:lang w:val="es-BO"/>
              </w:rPr>
              <w:t xml:space="preserve"> </w:t>
            </w:r>
          </w:p>
        </w:tc>
        <w:tc>
          <w:tcPr>
            <w:tcW w:w="2415" w:type="dxa"/>
          </w:tcPr>
          <w:p w14:paraId="57307822" w14:textId="14397416" w:rsidR="00FD31AC" w:rsidRPr="00411008" w:rsidRDefault="00FD31AC" w:rsidP="00596F28">
            <w:pPr>
              <w:pStyle w:val="Tabletext"/>
              <w:rPr>
                <w:rFonts w:cs="Arial"/>
                <w:sz w:val="16"/>
                <w:szCs w:val="16"/>
                <w:u w:val="single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u w:val="single"/>
                <w:lang w:val="es-BO"/>
              </w:rPr>
              <w:t>lealtad313@gmail.com</w:t>
            </w:r>
          </w:p>
        </w:tc>
        <w:tc>
          <w:tcPr>
            <w:tcW w:w="1498" w:type="dxa"/>
          </w:tcPr>
          <w:p w14:paraId="6F44386E" w14:textId="2B702CBC" w:rsidR="00FD31AC" w:rsidRPr="00411008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>72519568</w:t>
            </w:r>
          </w:p>
        </w:tc>
      </w:tr>
      <w:tr w:rsidR="00411008" w:rsidRPr="00411008" w14:paraId="70577A6F" w14:textId="77777777" w:rsidTr="009557FC">
        <w:trPr>
          <w:jc w:val="center"/>
        </w:trPr>
        <w:tc>
          <w:tcPr>
            <w:tcW w:w="3102" w:type="dxa"/>
          </w:tcPr>
          <w:p w14:paraId="530639BB" w14:textId="5C82C3BE" w:rsidR="00FD31AC" w:rsidRPr="00411008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ES"/>
              </w:rPr>
              <w:t>Rodrigo López Monasterios</w:t>
            </w:r>
          </w:p>
        </w:tc>
        <w:tc>
          <w:tcPr>
            <w:tcW w:w="1547" w:type="dxa"/>
          </w:tcPr>
          <w:p w14:paraId="30E1AF00" w14:textId="42D590AE" w:rsidR="00FD31AC" w:rsidRPr="00411008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411008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</w:p>
        </w:tc>
        <w:tc>
          <w:tcPr>
            <w:tcW w:w="2415" w:type="dxa"/>
          </w:tcPr>
          <w:p w14:paraId="52065BFE" w14:textId="6B96221E" w:rsidR="003C08CA" w:rsidRPr="00411008" w:rsidRDefault="00E37158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hyperlink r:id="rId10" w:history="1">
              <w:r w:rsidR="003C08CA" w:rsidRPr="00411008">
                <w:rPr>
                  <w:rStyle w:val="Hipervnculo"/>
                  <w:rFonts w:cs="Arial"/>
                  <w:color w:val="auto"/>
                  <w:sz w:val="16"/>
                  <w:szCs w:val="16"/>
                  <w:lang w:val="es-BO"/>
                </w:rPr>
                <w:t>pensu15@gmail.com</w:t>
              </w:r>
            </w:hyperlink>
          </w:p>
        </w:tc>
        <w:tc>
          <w:tcPr>
            <w:tcW w:w="1498" w:type="dxa"/>
          </w:tcPr>
          <w:p w14:paraId="5D035456" w14:textId="11CFD9E9" w:rsidR="00FD31AC" w:rsidRPr="00411008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>70374503</w:t>
            </w:r>
          </w:p>
        </w:tc>
      </w:tr>
      <w:tr w:rsidR="00411008" w:rsidRPr="00411008" w14:paraId="18BDEF1F" w14:textId="77777777" w:rsidTr="009557FC">
        <w:trPr>
          <w:jc w:val="center"/>
        </w:trPr>
        <w:tc>
          <w:tcPr>
            <w:tcW w:w="3102" w:type="dxa"/>
          </w:tcPr>
          <w:p w14:paraId="27D791A4" w14:textId="1F9C291E" w:rsidR="00FD31AC" w:rsidRPr="00411008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>Kelly Olivera Daza</w:t>
            </w:r>
          </w:p>
        </w:tc>
        <w:tc>
          <w:tcPr>
            <w:tcW w:w="1547" w:type="dxa"/>
          </w:tcPr>
          <w:p w14:paraId="13FB0584" w14:textId="76F76961" w:rsidR="00FD31AC" w:rsidRPr="00411008" w:rsidRDefault="00411008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>
              <w:rPr>
                <w:rFonts w:cs="Arial"/>
                <w:sz w:val="16"/>
                <w:szCs w:val="16"/>
                <w:lang w:val="es-BO"/>
              </w:rPr>
              <w:t xml:space="preserve"> Master</w:t>
            </w:r>
          </w:p>
        </w:tc>
        <w:tc>
          <w:tcPr>
            <w:tcW w:w="2415" w:type="dxa"/>
          </w:tcPr>
          <w:p w14:paraId="08BD9C1B" w14:textId="386722DD" w:rsidR="00FD31AC" w:rsidRPr="00411008" w:rsidRDefault="00E37158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hyperlink r:id="rId11" w:history="1">
              <w:r w:rsidR="003C08CA" w:rsidRPr="00411008">
                <w:rPr>
                  <w:rStyle w:val="Hipervnculo"/>
                  <w:rFonts w:cs="Arial"/>
                  <w:color w:val="auto"/>
                  <w:sz w:val="16"/>
                  <w:szCs w:val="16"/>
                  <w:lang w:val="es-BO"/>
                </w:rPr>
                <w:t>kellyolid@gmail.com</w:t>
              </w:r>
            </w:hyperlink>
          </w:p>
        </w:tc>
        <w:tc>
          <w:tcPr>
            <w:tcW w:w="1498" w:type="dxa"/>
          </w:tcPr>
          <w:p w14:paraId="200F50A1" w14:textId="0970FF98" w:rsidR="00FD31AC" w:rsidRPr="00411008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>79725239</w:t>
            </w:r>
          </w:p>
        </w:tc>
      </w:tr>
      <w:tr w:rsidR="00D954D0" w:rsidRPr="00411008" w14:paraId="36B7D212" w14:textId="77777777" w:rsidTr="009557FC">
        <w:trPr>
          <w:jc w:val="center"/>
        </w:trPr>
        <w:tc>
          <w:tcPr>
            <w:tcW w:w="3102" w:type="dxa"/>
          </w:tcPr>
          <w:p w14:paraId="32DEAB9A" w14:textId="4502CDE9" w:rsidR="00411008" w:rsidRPr="00411008" w:rsidRDefault="00411008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 xml:space="preserve">Adriana </w:t>
            </w: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Sahonero</w:t>
            </w:r>
            <w:proofErr w:type="spellEnd"/>
            <w:r w:rsidRPr="00411008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Cossio</w:t>
            </w:r>
            <w:proofErr w:type="spellEnd"/>
          </w:p>
        </w:tc>
        <w:tc>
          <w:tcPr>
            <w:tcW w:w="1547" w:type="dxa"/>
          </w:tcPr>
          <w:p w14:paraId="236A006C" w14:textId="17A24787" w:rsidR="00411008" w:rsidRPr="00411008" w:rsidRDefault="00411008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411008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411008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</w:p>
        </w:tc>
        <w:tc>
          <w:tcPr>
            <w:tcW w:w="2415" w:type="dxa"/>
          </w:tcPr>
          <w:p w14:paraId="349F0208" w14:textId="42F2BDEF" w:rsidR="00411008" w:rsidRPr="00411008" w:rsidRDefault="00E37158" w:rsidP="00596F28">
            <w:pPr>
              <w:pStyle w:val="Tabletext"/>
              <w:rPr>
                <w:sz w:val="16"/>
                <w:szCs w:val="16"/>
              </w:rPr>
            </w:pPr>
            <w:hyperlink r:id="rId12" w:history="1">
              <w:r w:rsidR="00411008" w:rsidRPr="00411008">
                <w:rPr>
                  <w:rStyle w:val="Hipervnculo"/>
                  <w:color w:val="auto"/>
                  <w:sz w:val="16"/>
                  <w:szCs w:val="16"/>
                </w:rPr>
                <w:t>sahoneroa@gmail.com</w:t>
              </w:r>
            </w:hyperlink>
          </w:p>
        </w:tc>
        <w:tc>
          <w:tcPr>
            <w:tcW w:w="1498" w:type="dxa"/>
          </w:tcPr>
          <w:p w14:paraId="531DBBBB" w14:textId="548E46F4" w:rsidR="00411008" w:rsidRPr="00411008" w:rsidRDefault="00411008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411008">
              <w:rPr>
                <w:rFonts w:cs="Arial"/>
                <w:sz w:val="16"/>
                <w:szCs w:val="16"/>
                <w:lang w:val="es-BO"/>
              </w:rPr>
              <w:t>67683372</w:t>
            </w:r>
          </w:p>
        </w:tc>
      </w:tr>
    </w:tbl>
    <w:p w14:paraId="446A5285" w14:textId="77777777" w:rsidR="00596F28" w:rsidRPr="00970442" w:rsidRDefault="00596F28">
      <w:pPr>
        <w:pStyle w:val="Puesto"/>
        <w:rPr>
          <w:rFonts w:cs="Arial"/>
          <w:b w:val="0"/>
          <w:lang w:val="es-BO"/>
        </w:rPr>
      </w:pPr>
    </w:p>
    <w:p w14:paraId="69C2DDA6" w14:textId="77777777" w:rsidR="00B04F0B" w:rsidRPr="00970442" w:rsidRDefault="00053B19">
      <w:pPr>
        <w:pStyle w:val="Puesto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t>Registro Histórico de Cambios y Revisiones</w:t>
      </w:r>
    </w:p>
    <w:p w14:paraId="73BE1E0A" w14:textId="0D77D918" w:rsidR="00053B19" w:rsidRPr="00970442" w:rsidRDefault="00596F28" w:rsidP="00053B19">
      <w:pPr>
        <w:rPr>
          <w:lang w:val="es-BO"/>
        </w:rPr>
      </w:pPr>
      <w:r w:rsidRPr="00970442">
        <w:rPr>
          <w:lang w:val="es-BO"/>
        </w:rPr>
        <w:tab/>
      </w:r>
      <w:r w:rsidRPr="00970442">
        <w:rPr>
          <w:lang w:val="es-BO"/>
        </w:rPr>
        <w:tab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2"/>
        <w:gridCol w:w="950"/>
        <w:gridCol w:w="4746"/>
        <w:gridCol w:w="2047"/>
      </w:tblGrid>
      <w:tr w:rsidR="00651C0A" w:rsidRPr="00970442" w14:paraId="1AE5958D" w14:textId="77777777" w:rsidTr="004757BE">
        <w:trPr>
          <w:jc w:val="center"/>
        </w:trPr>
        <w:tc>
          <w:tcPr>
            <w:tcW w:w="1122" w:type="dxa"/>
            <w:vAlign w:val="center"/>
          </w:tcPr>
          <w:p w14:paraId="5F9365AF" w14:textId="77777777" w:rsidR="00651C0A" w:rsidRPr="00970442" w:rsidRDefault="00651C0A" w:rsidP="00053B19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Fecha</w:t>
            </w:r>
          </w:p>
        </w:tc>
        <w:tc>
          <w:tcPr>
            <w:tcW w:w="950" w:type="dxa"/>
            <w:vAlign w:val="center"/>
          </w:tcPr>
          <w:p w14:paraId="34B0D4C0" w14:textId="77777777" w:rsidR="00651C0A" w:rsidRPr="00970442" w:rsidRDefault="00651C0A" w:rsidP="000A7F27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Versión</w:t>
            </w:r>
          </w:p>
        </w:tc>
        <w:tc>
          <w:tcPr>
            <w:tcW w:w="4746" w:type="dxa"/>
            <w:vAlign w:val="center"/>
          </w:tcPr>
          <w:p w14:paraId="7EDE8BFC" w14:textId="77777777" w:rsidR="00651C0A" w:rsidRPr="00970442" w:rsidRDefault="00651C0A" w:rsidP="00053B19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Descripción</w:t>
            </w:r>
          </w:p>
        </w:tc>
        <w:tc>
          <w:tcPr>
            <w:tcW w:w="2047" w:type="dxa"/>
            <w:vAlign w:val="center"/>
          </w:tcPr>
          <w:p w14:paraId="3AAD3244" w14:textId="761C48AC" w:rsidR="00651C0A" w:rsidRPr="00970442" w:rsidRDefault="00651C0A" w:rsidP="00651C0A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Responsable(s)</w:t>
            </w:r>
          </w:p>
        </w:tc>
      </w:tr>
      <w:tr w:rsidR="00C75070" w:rsidRPr="00970442" w14:paraId="554DF093" w14:textId="77777777" w:rsidTr="004757BE">
        <w:trPr>
          <w:jc w:val="center"/>
        </w:trPr>
        <w:tc>
          <w:tcPr>
            <w:tcW w:w="1122" w:type="dxa"/>
            <w:vAlign w:val="center"/>
          </w:tcPr>
          <w:p w14:paraId="74A706A1" w14:textId="6B8E5C11" w:rsidR="004757BE" w:rsidRPr="00970442" w:rsidRDefault="004757BE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46B64879" w14:textId="30F2BECC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5A0718B5" w14:textId="730564A3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5D4BADEC" w14:textId="5FFC7445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748DB8EC" w14:textId="77777777" w:rsidTr="004757BE">
        <w:trPr>
          <w:jc w:val="center"/>
        </w:trPr>
        <w:tc>
          <w:tcPr>
            <w:tcW w:w="1122" w:type="dxa"/>
            <w:vAlign w:val="center"/>
          </w:tcPr>
          <w:p w14:paraId="2A1319A3" w14:textId="0C6F4746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39CB3AB6" w14:textId="453E91E1" w:rsidR="004757BE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4498304F" w14:textId="6DC8A3BE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1D821886" w14:textId="4F6EEEB6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2968C66B" w14:textId="77777777" w:rsidTr="004757BE">
        <w:trPr>
          <w:jc w:val="center"/>
        </w:trPr>
        <w:tc>
          <w:tcPr>
            <w:tcW w:w="1122" w:type="dxa"/>
            <w:vAlign w:val="center"/>
          </w:tcPr>
          <w:p w14:paraId="7BFC2899" w14:textId="06B58855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13AE60F5" w14:textId="7FCD6C02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23CA55B9" w14:textId="46B3EE65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24474EF5" w14:textId="240DF670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39708A0C" w14:textId="77777777" w:rsidTr="004757BE">
        <w:trPr>
          <w:jc w:val="center"/>
        </w:trPr>
        <w:tc>
          <w:tcPr>
            <w:tcW w:w="1122" w:type="dxa"/>
            <w:vAlign w:val="center"/>
          </w:tcPr>
          <w:p w14:paraId="3390CB77" w14:textId="57AC3012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54DA70D7" w14:textId="22C0C0AB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5B27D56D" w14:textId="7DD6567C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223390F7" w14:textId="7D3BE53D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411008" w14:paraId="738D1869" w14:textId="77777777" w:rsidTr="004757BE">
        <w:trPr>
          <w:jc w:val="center"/>
        </w:trPr>
        <w:tc>
          <w:tcPr>
            <w:tcW w:w="1122" w:type="dxa"/>
            <w:vAlign w:val="center"/>
          </w:tcPr>
          <w:p w14:paraId="5A17EE3B" w14:textId="5E128DD4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631B40F9" w14:textId="343B32A4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27986DBF" w14:textId="03141375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1DB6F156" w14:textId="03BCF51D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32C2BD3D" w14:textId="77777777" w:rsidTr="004757BE">
        <w:trPr>
          <w:jc w:val="center"/>
        </w:trPr>
        <w:tc>
          <w:tcPr>
            <w:tcW w:w="1122" w:type="dxa"/>
            <w:vAlign w:val="center"/>
          </w:tcPr>
          <w:p w14:paraId="06EE5DB9" w14:textId="37667912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018E3324" w14:textId="1C4FAB2C" w:rsidR="004757BE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474C90A5" w14:textId="5C49F52D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5F55D5FE" w14:textId="08D7DD1A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34C619DC" w14:textId="77777777" w:rsidTr="004757BE">
        <w:trPr>
          <w:jc w:val="center"/>
        </w:trPr>
        <w:tc>
          <w:tcPr>
            <w:tcW w:w="1122" w:type="dxa"/>
            <w:vAlign w:val="center"/>
          </w:tcPr>
          <w:p w14:paraId="73E2929E" w14:textId="360ABFFD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561F9FD9" w14:textId="38BC9772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164429C4" w14:textId="2D83EA34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50030730" w14:textId="713F8951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217F2902" w14:textId="77777777" w:rsidTr="004757BE">
        <w:trPr>
          <w:jc w:val="center"/>
        </w:trPr>
        <w:tc>
          <w:tcPr>
            <w:tcW w:w="1122" w:type="dxa"/>
            <w:vAlign w:val="center"/>
          </w:tcPr>
          <w:p w14:paraId="2EDADBF9" w14:textId="0B105337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1D35AB23" w14:textId="4E220B17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2EF322BA" w14:textId="636FABE3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4087F836" w14:textId="55742300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58604081" w14:textId="77777777" w:rsidTr="004757BE">
        <w:trPr>
          <w:jc w:val="center"/>
        </w:trPr>
        <w:tc>
          <w:tcPr>
            <w:tcW w:w="1122" w:type="dxa"/>
            <w:vAlign w:val="center"/>
          </w:tcPr>
          <w:p w14:paraId="68AE365F" w14:textId="2B5CD501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7E68B6AC" w14:textId="7B594945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1234CE5C" w14:textId="38DFC36F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0EDD6C3A" w14:textId="0C552100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50C2BDF6" w14:textId="77777777" w:rsidTr="004757BE">
        <w:trPr>
          <w:jc w:val="center"/>
        </w:trPr>
        <w:tc>
          <w:tcPr>
            <w:tcW w:w="1122" w:type="dxa"/>
            <w:vAlign w:val="center"/>
          </w:tcPr>
          <w:p w14:paraId="2AF1068A" w14:textId="0A8AEBA5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7B94A2F0" w14:textId="2094E110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103BC3FB" w14:textId="582F1065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5FDA3226" w14:textId="2364416F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0C3286E3" w14:textId="77777777" w:rsidTr="004757BE">
        <w:trPr>
          <w:jc w:val="center"/>
        </w:trPr>
        <w:tc>
          <w:tcPr>
            <w:tcW w:w="1122" w:type="dxa"/>
            <w:vAlign w:val="center"/>
          </w:tcPr>
          <w:p w14:paraId="5E804D5F" w14:textId="5734CB46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7B252680" w14:textId="454084D5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5B42F967" w14:textId="34A551D1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3366DCD4" w14:textId="0E7EE1B3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1765D46A" w14:textId="77777777" w:rsidTr="004757BE">
        <w:trPr>
          <w:jc w:val="center"/>
        </w:trPr>
        <w:tc>
          <w:tcPr>
            <w:tcW w:w="1122" w:type="dxa"/>
            <w:vAlign w:val="center"/>
          </w:tcPr>
          <w:p w14:paraId="44CD7BB6" w14:textId="494FCD58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1A0FBF73" w14:textId="1EE81A90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69305972" w14:textId="540A017E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7EE44CDE" w14:textId="1F672BDA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0F7920E9" w14:textId="77777777" w:rsidTr="004757BE">
        <w:trPr>
          <w:jc w:val="center"/>
        </w:trPr>
        <w:tc>
          <w:tcPr>
            <w:tcW w:w="1122" w:type="dxa"/>
            <w:vAlign w:val="center"/>
          </w:tcPr>
          <w:p w14:paraId="1A4D8B99" w14:textId="5E66D5EB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2BF130B2" w14:textId="042D7179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5EE5D469" w14:textId="3F1783F0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32129F61" w14:textId="15858A4E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1CA0672C" w14:textId="77777777" w:rsidTr="004757BE">
        <w:trPr>
          <w:jc w:val="center"/>
        </w:trPr>
        <w:tc>
          <w:tcPr>
            <w:tcW w:w="1122" w:type="dxa"/>
            <w:vAlign w:val="center"/>
          </w:tcPr>
          <w:p w14:paraId="1A82E871" w14:textId="31E155B3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2B1C01C2" w14:textId="3DCB0DE8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6C7C269F" w14:textId="15AA354A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71E295F9" w14:textId="2A298398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2A1E3F70" w14:textId="77777777" w:rsidTr="004757BE">
        <w:trPr>
          <w:jc w:val="center"/>
        </w:trPr>
        <w:tc>
          <w:tcPr>
            <w:tcW w:w="1122" w:type="dxa"/>
            <w:vAlign w:val="center"/>
          </w:tcPr>
          <w:p w14:paraId="49EF8AEE" w14:textId="60C9EBFE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05B19F09" w14:textId="5F87335A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0A2ED631" w14:textId="48FAFB4A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41DBD8F0" w14:textId="2CA17464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43EAE83E" w14:textId="77777777" w:rsidTr="004757BE">
        <w:trPr>
          <w:jc w:val="center"/>
        </w:trPr>
        <w:tc>
          <w:tcPr>
            <w:tcW w:w="1122" w:type="dxa"/>
            <w:vAlign w:val="center"/>
          </w:tcPr>
          <w:p w14:paraId="4FA74076" w14:textId="2A26A8D7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5E60C628" w14:textId="6FA50E68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419EDDD3" w14:textId="762E7756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06B0B3B5" w14:textId="3D6F697B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2AB82842" w14:textId="77777777" w:rsidTr="004757BE">
        <w:trPr>
          <w:jc w:val="center"/>
        </w:trPr>
        <w:tc>
          <w:tcPr>
            <w:tcW w:w="1122" w:type="dxa"/>
            <w:vAlign w:val="center"/>
          </w:tcPr>
          <w:p w14:paraId="67D83121" w14:textId="23821624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6BE1A4E3" w14:textId="53C0B8E5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4A7F99DE" w14:textId="20A42233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1C3EA7CD" w14:textId="2827F9BA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C75070" w:rsidRPr="00970442" w14:paraId="00A85327" w14:textId="77777777" w:rsidTr="004757BE">
        <w:trPr>
          <w:jc w:val="center"/>
        </w:trPr>
        <w:tc>
          <w:tcPr>
            <w:tcW w:w="1122" w:type="dxa"/>
            <w:vAlign w:val="center"/>
          </w:tcPr>
          <w:p w14:paraId="3B14075C" w14:textId="2BE78766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50" w:type="dxa"/>
            <w:vAlign w:val="center"/>
          </w:tcPr>
          <w:p w14:paraId="0A6B19A9" w14:textId="42B16E76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746" w:type="dxa"/>
            <w:vAlign w:val="center"/>
          </w:tcPr>
          <w:p w14:paraId="49C41593" w14:textId="76415045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047" w:type="dxa"/>
            <w:vAlign w:val="center"/>
          </w:tcPr>
          <w:p w14:paraId="027C968D" w14:textId="50981A99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</w:p>
        </w:tc>
      </w:tr>
    </w:tbl>
    <w:p w14:paraId="7F976EA0" w14:textId="77777777" w:rsidR="00B04F0B" w:rsidRPr="00970442" w:rsidRDefault="00B04F0B">
      <w:pPr>
        <w:rPr>
          <w:rFonts w:cs="Arial"/>
          <w:lang w:val="es-BO"/>
        </w:rPr>
      </w:pPr>
    </w:p>
    <w:p w14:paraId="6F7BE130" w14:textId="77777777" w:rsidR="00B04F0B" w:rsidRPr="00970442" w:rsidRDefault="008651E6">
      <w:pPr>
        <w:pStyle w:val="Puesto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br w:type="page"/>
      </w:r>
      <w:r w:rsidRPr="00970442">
        <w:rPr>
          <w:rFonts w:cs="Arial"/>
          <w:b w:val="0"/>
          <w:lang w:val="es-BO"/>
        </w:rPr>
        <w:lastRenderedPageBreak/>
        <w:t>Tabl</w:t>
      </w:r>
      <w:r w:rsidR="00053B19" w:rsidRPr="00970442">
        <w:rPr>
          <w:rFonts w:cs="Arial"/>
          <w:b w:val="0"/>
          <w:lang w:val="es-BO"/>
        </w:rPr>
        <w:t>a de Contenidos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659049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7F318" w14:textId="60151713" w:rsidR="00E429E2" w:rsidRPr="00970442" w:rsidRDefault="00E429E2">
          <w:pPr>
            <w:pStyle w:val="TtulodeTDC"/>
          </w:pPr>
        </w:p>
        <w:p w14:paraId="20544E0D" w14:textId="77777777" w:rsidR="000E2C53" w:rsidRDefault="00E429E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r w:rsidRPr="00970442">
            <w:fldChar w:fldCharType="begin"/>
          </w:r>
          <w:r w:rsidRPr="00970442">
            <w:instrText xml:space="preserve"> TOC \o "1-3" \h \z \u </w:instrText>
          </w:r>
          <w:r w:rsidRPr="00970442">
            <w:fldChar w:fldCharType="separate"/>
          </w:r>
          <w:hyperlink w:anchor="_Toc486193771" w:history="1">
            <w:r w:rsidR="000E2C53" w:rsidRPr="00340C3E">
              <w:rPr>
                <w:rStyle w:val="Hipervnculo"/>
                <w:rFonts w:cs="Arial"/>
                <w:noProof/>
                <w:lang w:val="es-BO"/>
              </w:rPr>
              <w:t>1.</w:t>
            </w:r>
            <w:r w:rsidR="000E2C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="000E2C53" w:rsidRPr="00340C3E">
              <w:rPr>
                <w:rStyle w:val="Hipervnculo"/>
                <w:rFonts w:cs="Arial"/>
                <w:noProof/>
                <w:lang w:val="es-BO"/>
              </w:rPr>
              <w:t>Introducción</w:t>
            </w:r>
            <w:r w:rsidR="000E2C53">
              <w:rPr>
                <w:noProof/>
                <w:webHidden/>
              </w:rPr>
              <w:tab/>
            </w:r>
            <w:r w:rsidR="000E2C53">
              <w:rPr>
                <w:noProof/>
                <w:webHidden/>
              </w:rPr>
              <w:fldChar w:fldCharType="begin"/>
            </w:r>
            <w:r w:rsidR="000E2C53">
              <w:rPr>
                <w:noProof/>
                <w:webHidden/>
              </w:rPr>
              <w:instrText xml:space="preserve"> PAGEREF _Toc486193771 \h </w:instrText>
            </w:r>
            <w:r w:rsidR="000E2C53">
              <w:rPr>
                <w:noProof/>
                <w:webHidden/>
              </w:rPr>
            </w:r>
            <w:r w:rsidR="000E2C53">
              <w:rPr>
                <w:noProof/>
                <w:webHidden/>
              </w:rPr>
              <w:fldChar w:fldCharType="separate"/>
            </w:r>
            <w:r w:rsidR="000E2C53">
              <w:rPr>
                <w:noProof/>
                <w:webHidden/>
              </w:rPr>
              <w:t>3</w:t>
            </w:r>
            <w:r w:rsidR="000E2C53">
              <w:rPr>
                <w:noProof/>
                <w:webHidden/>
              </w:rPr>
              <w:fldChar w:fldCharType="end"/>
            </w:r>
          </w:hyperlink>
        </w:p>
        <w:p w14:paraId="5D4306B0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2" w:history="1">
            <w:r w:rsidRPr="00340C3E">
              <w:rPr>
                <w:rStyle w:val="Hipervnculo"/>
                <w:rFonts w:cs="Arial"/>
                <w:noProof/>
                <w:lang w:val="es-B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Análisis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7017" w14:textId="77777777" w:rsidR="000E2C53" w:rsidRDefault="000E2C5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3" w:history="1">
            <w:r w:rsidRPr="00340C3E">
              <w:rPr>
                <w:rStyle w:val="Hipervnculo"/>
                <w:noProof/>
                <w:lang w:val="es-BO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BO"/>
              </w:rPr>
              <w:t>Requerimientos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209B" w14:textId="77777777" w:rsidR="000E2C53" w:rsidRDefault="000E2C5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4" w:history="1">
            <w:r w:rsidRPr="00340C3E">
              <w:rPr>
                <w:rStyle w:val="Hipervnculo"/>
                <w:noProof/>
                <w:lang w:val="es-BO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BO"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DD10" w14:textId="77777777" w:rsidR="000E2C53" w:rsidRDefault="000E2C5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5" w:history="1">
            <w:r w:rsidRPr="00340C3E">
              <w:rPr>
                <w:rStyle w:val="Hipervnculo"/>
                <w:noProof/>
                <w:lang w:val="es-BO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BO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60F1" w14:textId="77777777" w:rsidR="000E2C53" w:rsidRDefault="000E2C5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6" w:history="1">
            <w:r w:rsidRPr="00340C3E">
              <w:rPr>
                <w:rStyle w:val="Hipervnculo"/>
                <w:noProof/>
                <w:lang w:val="es-BO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BO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C4E2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7" w:history="1">
            <w:r w:rsidRPr="00340C3E">
              <w:rPr>
                <w:rStyle w:val="Hipervnculo"/>
                <w:rFonts w:cs="Arial"/>
                <w:noProof/>
                <w:lang w:val="es-B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E8F2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8" w:history="1">
            <w:r w:rsidRPr="00340C3E">
              <w:rPr>
                <w:rStyle w:val="Hipervnculo"/>
                <w:rFonts w:cs="Arial"/>
                <w:noProof/>
                <w:lang w:val="es-B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5366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79" w:history="1">
            <w:r w:rsidRPr="00340C3E">
              <w:rPr>
                <w:rStyle w:val="Hipervnculo"/>
                <w:rFonts w:cs="Arial"/>
                <w:noProof/>
                <w:lang w:val="es-BO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Límites y 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2E79" w14:textId="77777777" w:rsidR="000E2C53" w:rsidRDefault="000E2C53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0" w:history="1">
            <w:r w:rsidRPr="00340C3E">
              <w:rPr>
                <w:rStyle w:val="Hipervnculo"/>
                <w:noProof/>
                <w:lang w:val="es-E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ES"/>
              </w:rPr>
              <w:t>Limites: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9733" w14:textId="77777777" w:rsidR="000E2C53" w:rsidRDefault="000E2C5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1" w:history="1">
            <w:r w:rsidRPr="00340C3E">
              <w:rPr>
                <w:rStyle w:val="Hipervnculo"/>
                <w:b/>
                <w:noProof/>
                <w:lang w:val="es-ES"/>
              </w:rPr>
              <w:t>5.2  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3EB2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2" w:history="1">
            <w:r w:rsidRPr="00340C3E">
              <w:rPr>
                <w:rStyle w:val="Hipervnculo"/>
                <w:rFonts w:cs="Arial"/>
                <w:noProof/>
                <w:lang w:val="es-B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EADD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3" w:history="1">
            <w:r w:rsidRPr="00340C3E">
              <w:rPr>
                <w:rStyle w:val="Hipervnculo"/>
                <w:rFonts w:cs="Arial"/>
                <w:noProof/>
                <w:lang w:val="es-BO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DC9A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4" w:history="1">
            <w:r w:rsidRPr="00340C3E">
              <w:rPr>
                <w:rStyle w:val="Hipervnculo"/>
                <w:rFonts w:cs="Arial"/>
                <w:noProof/>
                <w:lang w:val="es-BO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Diagrama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E241" w14:textId="77777777" w:rsidR="000E2C53" w:rsidRDefault="000E2C53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5" w:history="1">
            <w:r w:rsidRPr="00340C3E">
              <w:rPr>
                <w:rStyle w:val="Hipervnculo"/>
                <w:noProof/>
                <w:lang w:val="es-BO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BO"/>
              </w:rPr>
              <w:t>Diagrama Burn-Up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89713" w14:textId="77777777" w:rsidR="000E2C53" w:rsidRDefault="000E2C5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6" w:history="1">
            <w:r w:rsidRPr="00340C3E">
              <w:rPr>
                <w:rStyle w:val="Hipervnculo"/>
                <w:noProof/>
                <w:lang w:val="es-BO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BO"/>
              </w:rPr>
              <w:t>Diagrama Burn-Down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AE55" w14:textId="77777777" w:rsidR="000E2C53" w:rsidRDefault="000E2C5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7" w:history="1">
            <w:r w:rsidRPr="00340C3E">
              <w:rPr>
                <w:rStyle w:val="Hipervnculo"/>
                <w:noProof/>
                <w:lang w:val="es-BO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BO"/>
              </w:rPr>
              <w:t>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EB6F" w14:textId="77777777" w:rsidR="000E2C53" w:rsidRDefault="000E2C5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8" w:history="1">
            <w:r w:rsidRPr="00340C3E">
              <w:rPr>
                <w:rStyle w:val="Hipervnculo"/>
                <w:noProof/>
                <w:lang w:val="es-E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ES"/>
              </w:rPr>
              <w:t>Estilo de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0B91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89" w:history="1">
            <w:r w:rsidRPr="00340C3E">
              <w:rPr>
                <w:rStyle w:val="Hipervnculo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9876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0" w:history="1">
            <w:r w:rsidRPr="00340C3E">
              <w:rPr>
                <w:rStyle w:val="Hipervnculo"/>
                <w:noProof/>
                <w:lang w:val="es-ES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E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B818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1" w:history="1">
            <w:r w:rsidRPr="00340C3E">
              <w:rPr>
                <w:rStyle w:val="Hipervnculo"/>
                <w:noProof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204C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2" w:history="1">
            <w:r w:rsidRPr="00340C3E">
              <w:rPr>
                <w:rStyle w:val="Hipervnculo"/>
                <w:noProof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</w:rPr>
              <w:t>Importaciones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EA90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3" w:history="1">
            <w:r w:rsidRPr="00340C3E">
              <w:rPr>
                <w:rStyle w:val="Hipervnculo"/>
                <w:noProof/>
                <w:lang w:val="es-ES"/>
              </w:rPr>
              <w:t>12.5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ES"/>
              </w:rPr>
              <w:t>Estructura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5FD1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4" w:history="1">
            <w:r w:rsidRPr="00340C3E">
              <w:rPr>
                <w:rStyle w:val="Hipervnculo"/>
                <w:noProof/>
                <w:lang w:val="es-ES"/>
              </w:rPr>
              <w:t>12.6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ES"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B608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5" w:history="1">
            <w:r w:rsidRPr="00340C3E">
              <w:rPr>
                <w:rStyle w:val="Hipervnculo"/>
                <w:noProof/>
              </w:rPr>
              <w:t>12.7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</w:rPr>
              <w:t>Salto de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3A55" w14:textId="77777777" w:rsidR="000E2C53" w:rsidRDefault="000E2C53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6" w:history="1">
            <w:r w:rsidRPr="00340C3E">
              <w:rPr>
                <w:rStyle w:val="Hipervnculo"/>
                <w:noProof/>
                <w:lang w:val="es-ES"/>
              </w:rPr>
              <w:t>12.8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noProof/>
                <w:lang w:val="es-ES"/>
              </w:rPr>
              <w:t>Espacios en blanco en expresiones y declaraciones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982A" w14:textId="77777777" w:rsidR="000E2C53" w:rsidRDefault="000E2C5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7" w:history="1">
            <w:r w:rsidRPr="00340C3E">
              <w:rPr>
                <w:rStyle w:val="Hipervnculo"/>
                <w:rFonts w:cs="Arial"/>
                <w:noProof/>
                <w:lang w:val="es-BO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2918" w14:textId="77777777" w:rsidR="000E2C53" w:rsidRDefault="000E2C5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8" w:history="1">
            <w:r w:rsidRPr="00340C3E">
              <w:rPr>
                <w:rStyle w:val="Hipervnculo"/>
                <w:rFonts w:cs="Arial"/>
                <w:noProof/>
                <w:lang w:val="es-BO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7382" w14:textId="77777777" w:rsidR="000E2C53" w:rsidRDefault="000E2C5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799" w:history="1">
            <w:r w:rsidRPr="00340C3E">
              <w:rPr>
                <w:rStyle w:val="Hipervnculo"/>
                <w:rFonts w:cs="Arial"/>
                <w:noProof/>
                <w:lang w:val="es-BO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15EC" w14:textId="77777777" w:rsidR="000E2C53" w:rsidRDefault="000E2C53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BO" w:eastAsia="es-BO"/>
            </w:rPr>
          </w:pPr>
          <w:hyperlink w:anchor="_Toc486193800" w:history="1">
            <w:r w:rsidRPr="00340C3E">
              <w:rPr>
                <w:rStyle w:val="Hipervnculo"/>
                <w:rFonts w:cs="Arial"/>
                <w:noProof/>
                <w:lang w:val="es-BO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BO" w:eastAsia="es-BO"/>
              </w:rPr>
              <w:tab/>
            </w:r>
            <w:r w:rsidRPr="00340C3E">
              <w:rPr>
                <w:rStyle w:val="Hipervnculo"/>
                <w:rFonts w:cs="Arial"/>
                <w:noProof/>
                <w:lang w:val="es-B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C8E" w14:textId="71624682" w:rsidR="00E429E2" w:rsidRDefault="00E429E2">
          <w:r w:rsidRPr="00970442">
            <w:rPr>
              <w:bCs/>
            </w:rPr>
            <w:fldChar w:fldCharType="end"/>
          </w:r>
        </w:p>
      </w:sdtContent>
    </w:sdt>
    <w:p w14:paraId="7A8D721C" w14:textId="1B16834D" w:rsidR="00B04F0B" w:rsidRPr="00053B19" w:rsidRDefault="008651E6" w:rsidP="00783AD5">
      <w:pPr>
        <w:pStyle w:val="Puesto"/>
        <w:suppressAutoHyphens/>
        <w:rPr>
          <w:rFonts w:cs="Arial"/>
          <w:lang w:val="es-BO"/>
        </w:rPr>
      </w:pPr>
      <w:r w:rsidRPr="00053B19">
        <w:rPr>
          <w:rFonts w:cs="Arial"/>
          <w:lang w:val="es-BO"/>
        </w:rPr>
        <w:br w:type="page"/>
      </w:r>
      <w:r w:rsidR="00053B19">
        <w:rPr>
          <w:rFonts w:cs="Arial"/>
          <w:lang w:val="es-BO"/>
        </w:rPr>
        <w:lastRenderedPageBreak/>
        <w:t>Informe Final del Proyecto</w:t>
      </w:r>
      <w:r w:rsidRPr="00053B19">
        <w:rPr>
          <w:rFonts w:cs="Arial"/>
          <w:lang w:val="es-BO"/>
        </w:rPr>
        <w:t xml:space="preserve"> </w:t>
      </w:r>
    </w:p>
    <w:p w14:paraId="1F5F8E4A" w14:textId="3483658D" w:rsidR="00B04F0B" w:rsidRPr="00205B12" w:rsidRDefault="00053B19" w:rsidP="00783AD5">
      <w:pPr>
        <w:pStyle w:val="Ttulo1"/>
        <w:suppressAutoHyphens/>
        <w:jc w:val="both"/>
        <w:rPr>
          <w:rFonts w:cs="Arial"/>
          <w:lang w:val="es-BO"/>
        </w:rPr>
      </w:pPr>
      <w:bookmarkStart w:id="0" w:name="_Toc456598586"/>
      <w:bookmarkStart w:id="1" w:name="_Toc486193771"/>
      <w:r w:rsidRPr="00205B12">
        <w:rPr>
          <w:rFonts w:cs="Arial"/>
          <w:lang w:val="es-BO"/>
        </w:rPr>
        <w:t>Introducción</w:t>
      </w:r>
      <w:bookmarkEnd w:id="0"/>
      <w:bookmarkEnd w:id="1"/>
    </w:p>
    <w:p w14:paraId="22736005" w14:textId="77777777" w:rsidR="00FB5C20" w:rsidRDefault="00FB5C20" w:rsidP="00783AD5">
      <w:pPr>
        <w:suppressAutoHyphens/>
        <w:rPr>
          <w:lang w:val="es-BO"/>
        </w:rPr>
      </w:pPr>
    </w:p>
    <w:p w14:paraId="7EFF91D0" w14:textId="77777777" w:rsidR="005F0790" w:rsidRDefault="005F0790" w:rsidP="002A7B2C">
      <w:pPr>
        <w:ind w:left="720"/>
        <w:jc w:val="both"/>
        <w:rPr>
          <w:lang w:val="es-BO"/>
        </w:rPr>
      </w:pPr>
      <w:r>
        <w:rPr>
          <w:lang w:val="es-BO"/>
        </w:rPr>
        <w:t xml:space="preserve">El nivel de desarrollo de nuestra sociedad actual ha permitido que el conocimiento a nivel mundial crezca de manera exponencial. Hoy en día las cosas se manejan de manera muy distinta a como se manejaban 50 años atrás, las necesidades humanas tienen respuestas nuevas y los procesos que se involucran en el día a día de las personas se han facilitado de manera notable. </w:t>
      </w:r>
    </w:p>
    <w:p w14:paraId="2D89D193" w14:textId="77777777" w:rsidR="005F0790" w:rsidRDefault="005F0790" w:rsidP="002A7B2C">
      <w:pPr>
        <w:jc w:val="both"/>
        <w:rPr>
          <w:lang w:val="es-BO"/>
        </w:rPr>
      </w:pPr>
    </w:p>
    <w:p w14:paraId="1B39B55E" w14:textId="1AF1BBF8" w:rsidR="005F0790" w:rsidRDefault="005F0790" w:rsidP="002A7B2C">
      <w:pPr>
        <w:ind w:left="720"/>
        <w:jc w:val="both"/>
        <w:rPr>
          <w:lang w:val="es-BO"/>
        </w:rPr>
      </w:pPr>
      <w:r>
        <w:rPr>
          <w:lang w:val="es-BO"/>
        </w:rPr>
        <w:t xml:space="preserve">Por este motivo se dice que vivimos en la era de la información y el conocimiento,  en esta era la tecnología bien sea nueva o alta ocupa un lugar relevante. </w:t>
      </w:r>
    </w:p>
    <w:p w14:paraId="0FEF9D22" w14:textId="77777777" w:rsidR="005F0790" w:rsidRDefault="005F0790" w:rsidP="002A7B2C">
      <w:pPr>
        <w:jc w:val="both"/>
        <w:rPr>
          <w:lang w:val="es-BO"/>
        </w:rPr>
      </w:pPr>
    </w:p>
    <w:p w14:paraId="766BEDDA" w14:textId="202B4D22" w:rsidR="005F0790" w:rsidRDefault="005F0790" w:rsidP="002A7B2C">
      <w:pPr>
        <w:ind w:left="720"/>
        <w:jc w:val="both"/>
        <w:rPr>
          <w:bCs/>
          <w:lang w:val="es-ES"/>
        </w:rPr>
      </w:pPr>
      <w:r>
        <w:rPr>
          <w:bCs/>
          <w:lang w:val="es-BO"/>
        </w:rPr>
        <w:t xml:space="preserve">En nuestro caso </w:t>
      </w:r>
      <w:r>
        <w:rPr>
          <w:bCs/>
          <w:lang w:val="es-ES"/>
        </w:rPr>
        <w:t xml:space="preserve">la tecnología que se pretende implementar es la creación de una aplicación de escritorio para el manejo de un supermercado. Con este sistema la compra, la venta y el pedido de productos se facilitarían. </w:t>
      </w:r>
    </w:p>
    <w:p w14:paraId="3140910C" w14:textId="00C2AAAC" w:rsidR="00205B12" w:rsidRPr="005F0790" w:rsidRDefault="00205B12" w:rsidP="005F0790">
      <w:pPr>
        <w:suppressAutoHyphens/>
        <w:ind w:left="720"/>
        <w:jc w:val="both"/>
        <w:rPr>
          <w:lang w:val="es-ES"/>
        </w:rPr>
      </w:pPr>
    </w:p>
    <w:p w14:paraId="5F565AAC" w14:textId="77777777" w:rsidR="002C698F" w:rsidRDefault="002C698F" w:rsidP="00783AD5">
      <w:pPr>
        <w:suppressAutoHyphens/>
        <w:ind w:left="720"/>
        <w:rPr>
          <w:lang w:val="es-BO"/>
        </w:rPr>
      </w:pPr>
    </w:p>
    <w:p w14:paraId="1E4650AD" w14:textId="77777777" w:rsidR="00D55709" w:rsidRPr="00D55709" w:rsidRDefault="00D55709" w:rsidP="00783AD5">
      <w:pPr>
        <w:suppressAutoHyphens/>
        <w:rPr>
          <w:lang w:val="es-BO"/>
        </w:rPr>
      </w:pPr>
    </w:p>
    <w:p w14:paraId="0A91CD40" w14:textId="2B198AF9" w:rsidR="00B04F0B" w:rsidRDefault="000E6AFC" w:rsidP="00783AD5">
      <w:pPr>
        <w:pStyle w:val="Ttulo1"/>
        <w:suppressAutoHyphens/>
        <w:jc w:val="both"/>
        <w:rPr>
          <w:rFonts w:cs="Arial"/>
          <w:lang w:val="es-BO"/>
        </w:rPr>
      </w:pPr>
      <w:bookmarkStart w:id="2" w:name="_Toc486193772"/>
      <w:r>
        <w:rPr>
          <w:rFonts w:cs="Arial"/>
          <w:lang w:val="es-BO"/>
        </w:rPr>
        <w:t>Análisis</w:t>
      </w:r>
      <w:r w:rsidR="007215AC">
        <w:rPr>
          <w:rFonts w:cs="Arial"/>
          <w:lang w:val="es-BO"/>
        </w:rPr>
        <w:t xml:space="preserve"> de Requerimientos</w:t>
      </w:r>
      <w:bookmarkEnd w:id="2"/>
    </w:p>
    <w:p w14:paraId="0E40737E" w14:textId="38CFB97E" w:rsidR="00B04F0B" w:rsidRPr="00B168A4" w:rsidRDefault="005E019D" w:rsidP="00783AD5">
      <w:pPr>
        <w:pStyle w:val="Ttulo2"/>
        <w:suppressAutoHyphens/>
        <w:rPr>
          <w:lang w:val="es-BO"/>
        </w:rPr>
      </w:pPr>
      <w:bookmarkStart w:id="3" w:name="_Toc486193773"/>
      <w:r w:rsidRPr="00B168A4">
        <w:rPr>
          <w:lang w:val="es-BO"/>
        </w:rPr>
        <w:t>Requerimiento</w:t>
      </w:r>
      <w:r w:rsidR="002D6F08" w:rsidRPr="00B168A4">
        <w:rPr>
          <w:lang w:val="es-BO"/>
        </w:rPr>
        <w:t>s de Usuario</w:t>
      </w:r>
      <w:bookmarkEnd w:id="3"/>
    </w:p>
    <w:p w14:paraId="599B63E4" w14:textId="77777777" w:rsidR="005E019D" w:rsidRDefault="005E019D" w:rsidP="00783AD5">
      <w:pPr>
        <w:suppressAutoHyphens/>
        <w:rPr>
          <w:lang w:val="es-BO"/>
        </w:rPr>
      </w:pPr>
    </w:p>
    <w:p w14:paraId="4AADF965" w14:textId="2798C36C" w:rsidR="00783AD5" w:rsidRPr="002A7B2C" w:rsidRDefault="005F0790" w:rsidP="002A7B2C">
      <w:pPr>
        <w:suppressAutoHyphens/>
        <w:ind w:left="720"/>
        <w:jc w:val="both"/>
        <w:rPr>
          <w:lang w:val="es-ES"/>
        </w:rPr>
      </w:pPr>
      <w:r>
        <w:rPr>
          <w:lang w:val="es-ES"/>
        </w:rPr>
        <w:t>Se desarrolla una aplicación de escritorio</w:t>
      </w:r>
      <w:r w:rsidR="00783AD5" w:rsidRPr="00783AD5">
        <w:rPr>
          <w:lang w:val="es-ES"/>
        </w:rPr>
        <w:t xml:space="preserve"> la cual constará </w:t>
      </w:r>
      <w:r>
        <w:rPr>
          <w:lang w:val="es-ES"/>
        </w:rPr>
        <w:t>con un sistema automático de compra venta  y pedido de productos</w:t>
      </w:r>
      <w:r w:rsidR="002A7B2C">
        <w:rPr>
          <w:lang w:val="es-ES"/>
        </w:rPr>
        <w:t>, mediante un servidor.</w:t>
      </w:r>
    </w:p>
    <w:p w14:paraId="53927A9B" w14:textId="080433EB" w:rsidR="00783AD5" w:rsidRDefault="00783AD5" w:rsidP="000E6D5D">
      <w:pPr>
        <w:pStyle w:val="Prrafodelista"/>
        <w:numPr>
          <w:ilvl w:val="0"/>
          <w:numId w:val="5"/>
        </w:numPr>
        <w:suppressAutoHyphens/>
        <w:jc w:val="both"/>
        <w:rPr>
          <w:lang w:val="es-ES"/>
        </w:rPr>
      </w:pPr>
      <w:r w:rsidRPr="00783AD5">
        <w:rPr>
          <w:lang w:val="es-ES"/>
        </w:rPr>
        <w:t>El cliente podrá iniciar sesión en su usuario</w:t>
      </w:r>
      <w:r w:rsidR="002A7B2C">
        <w:rPr>
          <w:lang w:val="es-ES"/>
        </w:rPr>
        <w:t xml:space="preserve"> según su cargo</w:t>
      </w:r>
      <w:r>
        <w:rPr>
          <w:lang w:val="es-ES"/>
        </w:rPr>
        <w:t>.</w:t>
      </w:r>
    </w:p>
    <w:p w14:paraId="333C7885" w14:textId="43ADFD76" w:rsidR="00783AD5" w:rsidRDefault="00783AD5" w:rsidP="000E6D5D">
      <w:pPr>
        <w:pStyle w:val="Prrafodelista"/>
        <w:widowControl w:val="0"/>
        <w:numPr>
          <w:ilvl w:val="0"/>
          <w:numId w:val="5"/>
        </w:numPr>
        <w:suppressAutoHyphens/>
        <w:spacing w:line="240" w:lineRule="atLeast"/>
        <w:ind w:left="1434" w:hanging="357"/>
        <w:jc w:val="both"/>
        <w:rPr>
          <w:lang w:val="es-ES"/>
        </w:rPr>
      </w:pPr>
      <w:r w:rsidRPr="00783AD5">
        <w:rPr>
          <w:lang w:val="es-ES"/>
        </w:rPr>
        <w:t>El sistema mostrara los productos con imagen, nombre, d</w:t>
      </w:r>
      <w:r w:rsidR="002A7B2C">
        <w:rPr>
          <w:lang w:val="es-ES"/>
        </w:rPr>
        <w:t>escripción en el menú de consultar productos</w:t>
      </w:r>
      <w:r w:rsidRPr="00783AD5">
        <w:rPr>
          <w:lang w:val="es-ES"/>
        </w:rPr>
        <w:t>.</w:t>
      </w:r>
    </w:p>
    <w:p w14:paraId="04E182B8" w14:textId="76D2968B" w:rsidR="002A7B2C" w:rsidRDefault="002A7B2C" w:rsidP="000E6D5D">
      <w:pPr>
        <w:pStyle w:val="Prrafodelista"/>
        <w:widowControl w:val="0"/>
        <w:numPr>
          <w:ilvl w:val="0"/>
          <w:numId w:val="5"/>
        </w:numPr>
        <w:suppressAutoHyphens/>
        <w:spacing w:line="240" w:lineRule="atLeast"/>
        <w:ind w:left="1434" w:hanging="357"/>
        <w:jc w:val="both"/>
        <w:rPr>
          <w:lang w:val="es-ES"/>
        </w:rPr>
      </w:pPr>
      <w:r>
        <w:rPr>
          <w:lang w:val="es-ES"/>
        </w:rPr>
        <w:t>El administrador podrá realizar la venta de los productos, habiendo iniciado sesión con nombre y contraseña.</w:t>
      </w:r>
    </w:p>
    <w:p w14:paraId="4B1F7940" w14:textId="6DB49BD1" w:rsidR="002A7B2C" w:rsidRPr="00F0632A" w:rsidRDefault="002A7B2C" w:rsidP="004C4902">
      <w:pPr>
        <w:pStyle w:val="Prrafodelista"/>
        <w:widowControl w:val="0"/>
        <w:numPr>
          <w:ilvl w:val="0"/>
          <w:numId w:val="5"/>
        </w:numPr>
        <w:suppressAutoHyphens/>
        <w:spacing w:line="240" w:lineRule="atLeast"/>
        <w:ind w:left="1434" w:hanging="357"/>
        <w:jc w:val="both"/>
        <w:rPr>
          <w:lang w:val="es-ES"/>
        </w:rPr>
      </w:pPr>
      <w:r w:rsidRPr="00F0632A">
        <w:rPr>
          <w:lang w:val="es-ES"/>
        </w:rPr>
        <w:t>El usuario puede buscar los productos según categoría.</w:t>
      </w:r>
    </w:p>
    <w:p w14:paraId="11653CD9" w14:textId="56197C47" w:rsidR="002D6F08" w:rsidRDefault="002D6F08" w:rsidP="00783AD5">
      <w:pPr>
        <w:pStyle w:val="Prrafodelista"/>
        <w:suppressAutoHyphens/>
        <w:spacing w:after="160" w:line="259" w:lineRule="auto"/>
        <w:ind w:left="1440"/>
        <w:jc w:val="both"/>
        <w:rPr>
          <w:lang w:val="es-ES"/>
        </w:rPr>
      </w:pPr>
    </w:p>
    <w:p w14:paraId="4283A908" w14:textId="77777777" w:rsidR="002D6F08" w:rsidRPr="002D6F08" w:rsidRDefault="002D6F08" w:rsidP="00783AD5">
      <w:pPr>
        <w:pStyle w:val="Prrafodelista"/>
        <w:suppressAutoHyphens/>
        <w:spacing w:after="160" w:line="259" w:lineRule="auto"/>
        <w:jc w:val="both"/>
        <w:rPr>
          <w:lang w:val="es-ES"/>
        </w:rPr>
      </w:pPr>
    </w:p>
    <w:p w14:paraId="281A9E3F" w14:textId="19BA3D7D" w:rsidR="00307B15" w:rsidRDefault="00B168A4" w:rsidP="00783AD5">
      <w:pPr>
        <w:pStyle w:val="Ttulo2"/>
        <w:suppressAutoHyphens/>
        <w:rPr>
          <w:lang w:val="es-BO"/>
        </w:rPr>
      </w:pPr>
      <w:bookmarkStart w:id="4" w:name="_Toc486193774"/>
      <w:r>
        <w:rPr>
          <w:lang w:val="es-BO"/>
        </w:rPr>
        <w:t>Requerimientos del Sistema</w:t>
      </w:r>
      <w:bookmarkEnd w:id="4"/>
    </w:p>
    <w:p w14:paraId="2035ABDC" w14:textId="77777777" w:rsidR="00307B15" w:rsidRDefault="00307B15" w:rsidP="00783AD5">
      <w:pPr>
        <w:suppressAutoHyphens/>
        <w:rPr>
          <w:lang w:val="es-BO"/>
        </w:rPr>
      </w:pPr>
    </w:p>
    <w:p w14:paraId="53A02D2A" w14:textId="3F18325B" w:rsidR="007833D9" w:rsidRPr="00F0632A" w:rsidRDefault="007833D9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F0632A">
        <w:rPr>
          <w:lang w:val="es-ES"/>
        </w:rPr>
        <w:t>El sistema requiere 4GigaBytes de RAM.</w:t>
      </w:r>
    </w:p>
    <w:p w14:paraId="431AF446" w14:textId="14F45E48" w:rsidR="00F0632A" w:rsidRPr="00F0632A" w:rsidRDefault="00F0632A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F0632A">
        <w:rPr>
          <w:lang w:val="es-ES"/>
        </w:rPr>
        <w:t xml:space="preserve">El sistema requiere un procesador i3 </w:t>
      </w:r>
      <w:r>
        <w:rPr>
          <w:lang w:val="es-ES"/>
        </w:rPr>
        <w:t xml:space="preserve">o mayor, </w:t>
      </w:r>
      <w:r w:rsidRPr="00F0632A">
        <w:rPr>
          <w:lang w:val="es-ES"/>
        </w:rPr>
        <w:t>caso contrario su rendimiento disminuirá.</w:t>
      </w:r>
    </w:p>
    <w:p w14:paraId="01A6A9F1" w14:textId="2A275CAC" w:rsidR="007833D9" w:rsidRPr="00F0632A" w:rsidRDefault="007833D9" w:rsidP="0099229C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F0632A">
        <w:rPr>
          <w:highlight w:val="yellow"/>
          <w:lang w:val="es-ES"/>
        </w:rPr>
        <w:t>El sistema requi</w:t>
      </w:r>
      <w:r w:rsidR="00F0632A" w:rsidRPr="00F0632A">
        <w:rPr>
          <w:highlight w:val="yellow"/>
          <w:lang w:val="es-ES"/>
        </w:rPr>
        <w:t>ere Compatibilidad con Windows 8.1</w:t>
      </w:r>
      <w:r w:rsidRPr="00F0632A">
        <w:rPr>
          <w:lang w:val="es-ES"/>
        </w:rPr>
        <w:t xml:space="preserve"> o versiones posteriores. </w:t>
      </w:r>
    </w:p>
    <w:p w14:paraId="3A3AD435" w14:textId="446CC42F" w:rsidR="007833D9" w:rsidRPr="00F0632A" w:rsidRDefault="007833D9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F0632A">
        <w:rPr>
          <w:lang w:val="es-ES"/>
        </w:rPr>
        <w:t>El sistema necesita un servidor de 2GigaBytes  de espacio mínimo.</w:t>
      </w:r>
    </w:p>
    <w:p w14:paraId="389C9E83" w14:textId="4115605B" w:rsidR="00B168A4" w:rsidRPr="00B168A4" w:rsidRDefault="0099229C" w:rsidP="0099229C">
      <w:pPr>
        <w:pStyle w:val="Prrafodelista"/>
        <w:tabs>
          <w:tab w:val="left" w:pos="4485"/>
        </w:tabs>
        <w:suppressAutoHyphens/>
        <w:spacing w:after="160" w:line="259" w:lineRule="auto"/>
        <w:ind w:left="1080"/>
        <w:jc w:val="both"/>
        <w:rPr>
          <w:lang w:val="es-ES"/>
        </w:rPr>
      </w:pPr>
      <w:r>
        <w:rPr>
          <w:lang w:val="es-ES"/>
        </w:rPr>
        <w:tab/>
      </w:r>
    </w:p>
    <w:p w14:paraId="5CCB7ED6" w14:textId="119F5F3A" w:rsidR="004B0C17" w:rsidRDefault="004B0C17" w:rsidP="00783AD5">
      <w:pPr>
        <w:pStyle w:val="Ttulo2"/>
        <w:suppressAutoHyphens/>
        <w:rPr>
          <w:lang w:val="es-BO"/>
        </w:rPr>
      </w:pPr>
      <w:bookmarkStart w:id="5" w:name="_Toc486193775"/>
      <w:r>
        <w:rPr>
          <w:lang w:val="es-BO"/>
        </w:rPr>
        <w:t>Requerimiento</w:t>
      </w:r>
      <w:r w:rsidR="00B168A4">
        <w:rPr>
          <w:lang w:val="es-BO"/>
        </w:rPr>
        <w:t>s Funcionales</w:t>
      </w:r>
      <w:bookmarkEnd w:id="5"/>
    </w:p>
    <w:p w14:paraId="05CDCB5C" w14:textId="77777777" w:rsidR="004B0C17" w:rsidRDefault="004B0C17" w:rsidP="00783AD5">
      <w:pPr>
        <w:suppressAutoHyphens/>
        <w:rPr>
          <w:lang w:val="es-BO"/>
        </w:rPr>
      </w:pPr>
    </w:p>
    <w:p w14:paraId="40F50B26" w14:textId="11DB8BDE" w:rsidR="007833D9" w:rsidRDefault="0099229C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usuario al abrir la aplicación</w:t>
      </w:r>
      <w:r w:rsidR="007833D9" w:rsidRPr="007833D9">
        <w:rPr>
          <w:lang w:val="es-ES"/>
        </w:rPr>
        <w:t xml:space="preserve"> puede iniciar sesión si tiene una cuenta</w:t>
      </w:r>
      <w:r w:rsidR="007833D9">
        <w:rPr>
          <w:lang w:val="es-ES"/>
        </w:rPr>
        <w:t>.</w:t>
      </w:r>
    </w:p>
    <w:p w14:paraId="6EC60DC6" w14:textId="7FF4300B" w:rsidR="007833D9" w:rsidRPr="007833D9" w:rsidRDefault="007833D9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 xml:space="preserve">El sistema debe </w:t>
      </w:r>
      <w:r w:rsidR="0099229C">
        <w:rPr>
          <w:lang w:val="es-ES"/>
        </w:rPr>
        <w:t>mostrar un menú de tareas para seleccionar lo que se desea realizar</w:t>
      </w:r>
      <w:r w:rsidRPr="007833D9">
        <w:rPr>
          <w:lang w:val="es-ES"/>
        </w:rPr>
        <w:t>.</w:t>
      </w:r>
    </w:p>
    <w:p w14:paraId="7ACE2AA0" w14:textId="30D0AC14" w:rsidR="007833D9" w:rsidRDefault="0099229C" w:rsidP="00F0632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usuario debe poder buscar los productos según su categoría.</w:t>
      </w:r>
    </w:p>
    <w:p w14:paraId="49ECC767" w14:textId="7BD364FD" w:rsidR="0099229C" w:rsidRDefault="0099229C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usuario</w:t>
      </w:r>
      <w:r w:rsidR="00F0632A">
        <w:rPr>
          <w:lang w:val="es-ES"/>
        </w:rPr>
        <w:t xml:space="preserve"> puede realizar pedidos y ventas</w:t>
      </w:r>
      <w:r>
        <w:rPr>
          <w:lang w:val="es-ES"/>
        </w:rPr>
        <w:t xml:space="preserve"> de los diferentes productos, para esto tiene que tener la conexión con el servidor. </w:t>
      </w:r>
    </w:p>
    <w:p w14:paraId="7F69E745" w14:textId="51EF262A" w:rsidR="0099229C" w:rsidRDefault="0099229C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usuario debe poder ver el registro de las ventas</w:t>
      </w:r>
      <w:r w:rsidR="00F0632A">
        <w:rPr>
          <w:lang w:val="es-ES"/>
        </w:rPr>
        <w:t>.</w:t>
      </w:r>
    </w:p>
    <w:p w14:paraId="45F12510" w14:textId="7683192D" w:rsidR="009A519A" w:rsidRDefault="009A519A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usuario debe poder ver la factura.</w:t>
      </w:r>
    </w:p>
    <w:p w14:paraId="128E41E8" w14:textId="0E1BDCB1" w:rsidR="009A519A" w:rsidRDefault="009A519A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sistema debe generar el código de control y la factura.</w:t>
      </w:r>
    </w:p>
    <w:p w14:paraId="07E639FA" w14:textId="4F281BA9" w:rsidR="002A7B2C" w:rsidRDefault="002A7B2C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sistema debe almacenar los datos de los clientes nuevos.</w:t>
      </w:r>
    </w:p>
    <w:p w14:paraId="117B74A1" w14:textId="014470C7" w:rsidR="002A7B2C" w:rsidRDefault="002A7B2C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lastRenderedPageBreak/>
        <w:t>El sistema debe crear el código QR de la factura, según el reglamento del Sistema de facturación virtual de Impuestos Nacionales.</w:t>
      </w:r>
    </w:p>
    <w:p w14:paraId="69FBF074" w14:textId="5F701771" w:rsidR="002A7B2C" w:rsidRDefault="002A7B2C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sistema debe despegar una alerta cuando se llegue al stock mínimo de un producto.</w:t>
      </w:r>
    </w:p>
    <w:p w14:paraId="4FA4DE31" w14:textId="02ECE8A7" w:rsidR="002A7B2C" w:rsidRDefault="002A7B2C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Un administrador puede registrar nuevos empleados.</w:t>
      </w:r>
    </w:p>
    <w:p w14:paraId="77D630D9" w14:textId="76373915" w:rsidR="00F0632A" w:rsidRDefault="00F0632A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sistema debe desplegar una alerta cuando se pidan más productos de los existentes en el almacén.</w:t>
      </w:r>
    </w:p>
    <w:p w14:paraId="6F1CE73F" w14:textId="0D53ED52" w:rsidR="00F0632A" w:rsidRDefault="00F0632A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sistema debe desplegar una alerta cuando se ingresen códigos o contraseñas erróneas.</w:t>
      </w:r>
    </w:p>
    <w:p w14:paraId="5E97F844" w14:textId="42C2E058" w:rsidR="00F0632A" w:rsidRDefault="00F0632A" w:rsidP="009A519A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>
        <w:rPr>
          <w:lang w:val="es-ES"/>
        </w:rPr>
        <w:t>El Usuario debe ser capaz de acceder a través de una pantalla táctil.</w:t>
      </w:r>
    </w:p>
    <w:p w14:paraId="6A4043A8" w14:textId="7A895226" w:rsidR="002A7B2C" w:rsidRPr="00F0632A" w:rsidRDefault="00F0632A" w:rsidP="004506C7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F0632A">
        <w:rPr>
          <w:lang w:val="es-ES"/>
        </w:rPr>
        <w:t>Para realizar la venta el usuario debe contar con un teclado numérico en la pantalla.</w:t>
      </w:r>
    </w:p>
    <w:p w14:paraId="7CF6A346" w14:textId="77777777" w:rsidR="004B0C17" w:rsidRPr="007833D9" w:rsidRDefault="004B0C17" w:rsidP="00783AD5">
      <w:pPr>
        <w:suppressAutoHyphens/>
        <w:rPr>
          <w:lang w:val="es-ES"/>
        </w:rPr>
      </w:pPr>
    </w:p>
    <w:p w14:paraId="3F8084E0" w14:textId="686000F7" w:rsidR="004B0C17" w:rsidRPr="00B168A4" w:rsidRDefault="004B0C17" w:rsidP="00783AD5">
      <w:pPr>
        <w:pStyle w:val="Ttulo2"/>
        <w:suppressAutoHyphens/>
        <w:rPr>
          <w:lang w:val="es-BO"/>
        </w:rPr>
      </w:pPr>
      <w:bookmarkStart w:id="6" w:name="_Toc486193776"/>
      <w:r w:rsidRPr="00B168A4">
        <w:rPr>
          <w:lang w:val="es-BO"/>
        </w:rPr>
        <w:t>Requerimiento</w:t>
      </w:r>
      <w:r w:rsidR="00B168A4" w:rsidRPr="00B168A4">
        <w:rPr>
          <w:lang w:val="es-BO"/>
        </w:rPr>
        <w:t>s No Funcionales</w:t>
      </w:r>
      <w:bookmarkEnd w:id="6"/>
    </w:p>
    <w:p w14:paraId="407660F0" w14:textId="77777777" w:rsidR="004B0C17" w:rsidRDefault="004B0C17" w:rsidP="00783AD5">
      <w:pPr>
        <w:suppressAutoHyphens/>
        <w:rPr>
          <w:lang w:val="es-BO"/>
        </w:rPr>
      </w:pPr>
    </w:p>
    <w:p w14:paraId="50A3A3A9" w14:textId="2E291346" w:rsidR="007833D9" w:rsidRDefault="007833D9" w:rsidP="002A7B2C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highlight w:val="yellow"/>
          <w:lang w:val="es-ES"/>
        </w:rPr>
      </w:pPr>
      <w:bookmarkStart w:id="7" w:name="_Toc456598589"/>
      <w:r w:rsidRPr="00F0632A">
        <w:rPr>
          <w:highlight w:val="yellow"/>
          <w:lang w:val="es-ES"/>
        </w:rPr>
        <w:t>El nombre de usuario no debe rebasar los 25 caracteres.</w:t>
      </w:r>
    </w:p>
    <w:p w14:paraId="5F62E43E" w14:textId="719BAC5A" w:rsidR="007833D9" w:rsidRPr="00F0632A" w:rsidRDefault="00F0632A" w:rsidP="00F0632A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highlight w:val="yellow"/>
          <w:lang w:val="es-ES"/>
        </w:rPr>
      </w:pPr>
      <w:r>
        <w:rPr>
          <w:highlight w:val="yellow"/>
          <w:lang w:val="es-ES"/>
        </w:rPr>
        <w:t>La contraseña de usuario no debe rebasar los caracteres.</w:t>
      </w:r>
    </w:p>
    <w:p w14:paraId="6FDB10A3" w14:textId="25C3EA35" w:rsidR="007833D9" w:rsidRPr="00F0632A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highlight w:val="yellow"/>
          <w:lang w:val="es-ES"/>
        </w:rPr>
      </w:pPr>
      <w:r w:rsidRPr="00F0632A">
        <w:rPr>
          <w:highlight w:val="yellow"/>
          <w:lang w:val="es-ES"/>
        </w:rPr>
        <w:t>La foto no debe sobrepasar los 2 megabytes.</w:t>
      </w:r>
    </w:p>
    <w:p w14:paraId="421A2F8E" w14:textId="7B8E8652" w:rsidR="007833D9" w:rsidRPr="00F0632A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highlight w:val="yellow"/>
          <w:lang w:val="es-ES"/>
        </w:rPr>
      </w:pPr>
      <w:r w:rsidRPr="00F0632A">
        <w:rPr>
          <w:highlight w:val="yellow"/>
          <w:lang w:val="es-ES"/>
        </w:rPr>
        <w:t>La descripción no debe pasar de los 500 caracteres.</w:t>
      </w:r>
    </w:p>
    <w:p w14:paraId="019F3B9F" w14:textId="4DB388A8" w:rsidR="007833D9" w:rsidRPr="00F0632A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highlight w:val="yellow"/>
          <w:lang w:val="es-ES"/>
        </w:rPr>
      </w:pPr>
      <w:r w:rsidRPr="00F0632A">
        <w:rPr>
          <w:highlight w:val="yellow"/>
          <w:lang w:val="es-ES"/>
        </w:rPr>
        <w:t>El nombre no debe rebasar los 100 caracteres.</w:t>
      </w:r>
    </w:p>
    <w:p w14:paraId="54BEFEDA" w14:textId="3E43E4F6" w:rsid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highlight w:val="yellow"/>
          <w:lang w:val="es-ES"/>
        </w:rPr>
      </w:pPr>
      <w:r w:rsidRPr="00F0632A">
        <w:rPr>
          <w:highlight w:val="yellow"/>
          <w:lang w:val="es-ES"/>
        </w:rPr>
        <w:t>Los precios deben ser numéricos.</w:t>
      </w:r>
    </w:p>
    <w:p w14:paraId="7C2FF419" w14:textId="465804E0" w:rsidR="00F0632A" w:rsidRPr="00F0632A" w:rsidRDefault="00F0632A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highlight w:val="yellow"/>
          <w:lang w:val="es-ES"/>
        </w:rPr>
      </w:pPr>
      <w:r>
        <w:rPr>
          <w:highlight w:val="yellow"/>
          <w:lang w:val="es-ES"/>
        </w:rPr>
        <w:t>El stock debe ser numérico.</w:t>
      </w:r>
    </w:p>
    <w:p w14:paraId="40F7CC48" w14:textId="77777777" w:rsidR="00BC386E" w:rsidRPr="00D55709" w:rsidRDefault="00BC386E" w:rsidP="00783AD5">
      <w:pPr>
        <w:suppressAutoHyphens/>
        <w:rPr>
          <w:lang w:val="es-BO"/>
        </w:rPr>
      </w:pPr>
    </w:p>
    <w:p w14:paraId="6D6564CF" w14:textId="2C90FF1F" w:rsidR="00B04F0B" w:rsidRDefault="005E019D" w:rsidP="00783AD5">
      <w:pPr>
        <w:pStyle w:val="Ttulo1"/>
        <w:suppressAutoHyphens/>
        <w:jc w:val="both"/>
        <w:rPr>
          <w:rFonts w:cs="Arial"/>
          <w:lang w:val="es-BO"/>
        </w:rPr>
      </w:pPr>
      <w:bookmarkStart w:id="8" w:name="_Toc342386660"/>
      <w:bookmarkStart w:id="9" w:name="_Toc486193777"/>
      <w:bookmarkEnd w:id="7"/>
      <w:r>
        <w:rPr>
          <w:rFonts w:cs="Arial"/>
          <w:lang w:val="es-BO"/>
        </w:rPr>
        <w:t>Objetivo General</w:t>
      </w:r>
      <w:bookmarkEnd w:id="8"/>
      <w:bookmarkEnd w:id="9"/>
    </w:p>
    <w:p w14:paraId="1AE0B25F" w14:textId="77777777" w:rsidR="0027673F" w:rsidRDefault="0027673F" w:rsidP="00783AD5">
      <w:pPr>
        <w:suppressAutoHyphens/>
        <w:rPr>
          <w:lang w:val="es-BO"/>
        </w:rPr>
      </w:pPr>
    </w:p>
    <w:p w14:paraId="6615FFB7" w14:textId="762254BD" w:rsidR="00981B54" w:rsidRDefault="0027673F" w:rsidP="00274FFF">
      <w:pPr>
        <w:suppressAutoHyphens/>
        <w:ind w:left="720"/>
        <w:jc w:val="both"/>
        <w:rPr>
          <w:lang w:val="es-BO"/>
        </w:rPr>
      </w:pPr>
      <w:r>
        <w:rPr>
          <w:lang w:val="es-BO"/>
        </w:rPr>
        <w:t xml:space="preserve">Crear una </w:t>
      </w:r>
      <w:r w:rsidR="009A519A">
        <w:rPr>
          <w:lang w:val="es-BO"/>
        </w:rPr>
        <w:t>página aplicación de escritorio</w:t>
      </w:r>
      <w:r w:rsidR="007833D9">
        <w:rPr>
          <w:lang w:val="es-BO"/>
        </w:rPr>
        <w:t xml:space="preserve"> </w:t>
      </w:r>
      <w:r w:rsidR="005D615D">
        <w:rPr>
          <w:lang w:val="es-BO"/>
        </w:rPr>
        <w:t xml:space="preserve">funcional para vender productos </w:t>
      </w:r>
      <w:r w:rsidR="009A519A">
        <w:rPr>
          <w:lang w:val="es-BO"/>
        </w:rPr>
        <w:t>en un supermercado, utilizando el lenguaje C#</w:t>
      </w:r>
      <w:r w:rsidR="00981B54">
        <w:rPr>
          <w:lang w:val="es-BO"/>
        </w:rPr>
        <w:t>.</w:t>
      </w:r>
    </w:p>
    <w:p w14:paraId="5E13D87E" w14:textId="77777777" w:rsidR="00D55709" w:rsidRPr="00D55709" w:rsidRDefault="00D55709" w:rsidP="00783AD5">
      <w:pPr>
        <w:suppressAutoHyphens/>
        <w:rPr>
          <w:lang w:val="es-BO"/>
        </w:rPr>
      </w:pPr>
    </w:p>
    <w:p w14:paraId="3A653796" w14:textId="5F9A22A4" w:rsidR="00B04F0B" w:rsidRPr="0018186F" w:rsidRDefault="005F7FE0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0" w:name="_Toc342386661"/>
      <w:bookmarkStart w:id="11" w:name="_Toc486193778"/>
      <w:r w:rsidRPr="0018186F">
        <w:rPr>
          <w:rFonts w:cs="Arial"/>
          <w:lang w:val="es-BO"/>
        </w:rPr>
        <w:t>Objetivos Específicos</w:t>
      </w:r>
      <w:bookmarkEnd w:id="10"/>
      <w:bookmarkEnd w:id="11"/>
    </w:p>
    <w:p w14:paraId="2424711C" w14:textId="77777777" w:rsidR="007C7E2A" w:rsidRDefault="007C7E2A" w:rsidP="00783AD5">
      <w:pPr>
        <w:suppressAutoHyphens/>
        <w:rPr>
          <w:lang w:val="es-BO"/>
        </w:rPr>
      </w:pPr>
    </w:p>
    <w:p w14:paraId="251403E2" w14:textId="6CCF3DFB" w:rsidR="007C7E2A" w:rsidRDefault="007C7E2A" w:rsidP="00783AD5">
      <w:pPr>
        <w:suppressAutoHyphens/>
        <w:ind w:left="720"/>
        <w:rPr>
          <w:lang w:val="es-BO"/>
        </w:rPr>
      </w:pPr>
      <w:r>
        <w:rPr>
          <w:lang w:val="es-BO"/>
        </w:rPr>
        <w:t>Los objetivos específicos son:</w:t>
      </w:r>
    </w:p>
    <w:p w14:paraId="75B99D2A" w14:textId="77777777" w:rsidR="007C7E2A" w:rsidRDefault="007C7E2A" w:rsidP="00205B12">
      <w:pPr>
        <w:suppressAutoHyphens/>
        <w:ind w:left="720"/>
        <w:jc w:val="both"/>
        <w:rPr>
          <w:lang w:val="es-BO"/>
        </w:rPr>
      </w:pPr>
    </w:p>
    <w:p w14:paraId="4E1BE859" w14:textId="44BE72AC" w:rsidR="00D55709" w:rsidRDefault="009A519A" w:rsidP="009A519A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>Haciendo uso de las herramientas que brinda Visual Studio</w:t>
      </w:r>
      <w:r w:rsidR="00D954D0">
        <w:rPr>
          <w:lang w:val="es-BO"/>
        </w:rPr>
        <w:t xml:space="preserve"> y las metodologías aprendidas</w:t>
      </w:r>
      <w:r>
        <w:rPr>
          <w:lang w:val="es-BO"/>
        </w:rPr>
        <w:t xml:space="preserve">, </w:t>
      </w:r>
      <w:r w:rsidR="00D954D0">
        <w:rPr>
          <w:lang w:val="es-BO"/>
        </w:rPr>
        <w:t>diseñar una aplicación que facilite la compra y venta de productos en un supermercado.</w:t>
      </w:r>
    </w:p>
    <w:p w14:paraId="7CB1A267" w14:textId="0BD0859E" w:rsidR="00D954D0" w:rsidRDefault="00D954D0" w:rsidP="009A519A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>Automatizar ciertos procesos o procedimientos para reducir los tiempos y la dificultad de determinadas tareas.</w:t>
      </w:r>
    </w:p>
    <w:p w14:paraId="52D68C48" w14:textId="6E9B6D30" w:rsidR="00D954D0" w:rsidRDefault="00D954D0" w:rsidP="009A519A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 xml:space="preserve">Implementar una aplicación de uso sencillo, con un buen diseño tomando en cuenta las buenas prácticas del diseño de interfaces. </w:t>
      </w:r>
    </w:p>
    <w:p w14:paraId="5BB8B9C8" w14:textId="400569FB" w:rsidR="00D954D0" w:rsidRDefault="00D954D0" w:rsidP="009A519A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>Facilitar el manejo de inventario del supermercado.</w:t>
      </w:r>
    </w:p>
    <w:p w14:paraId="58BC047F" w14:textId="77777777" w:rsidR="00D954D0" w:rsidRPr="00D55709" w:rsidRDefault="00D954D0" w:rsidP="00D954D0">
      <w:pPr>
        <w:pStyle w:val="Prrafodelista"/>
        <w:suppressAutoHyphens/>
        <w:ind w:left="1440"/>
        <w:jc w:val="both"/>
        <w:rPr>
          <w:lang w:val="es-BO"/>
        </w:rPr>
      </w:pPr>
    </w:p>
    <w:p w14:paraId="51BCE778" w14:textId="0F1026ED" w:rsidR="00981B54" w:rsidRDefault="001E3EC3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2" w:name="_Toc342386662"/>
      <w:bookmarkStart w:id="13" w:name="_Toc486193779"/>
      <w:r>
        <w:rPr>
          <w:rFonts w:cs="Arial"/>
          <w:lang w:val="es-BO"/>
        </w:rPr>
        <w:t>Límites y Alcances</w:t>
      </w:r>
      <w:bookmarkEnd w:id="12"/>
      <w:bookmarkEnd w:id="13"/>
    </w:p>
    <w:p w14:paraId="59AE8842" w14:textId="51E15064" w:rsidR="00274FFF" w:rsidRPr="000E2C53" w:rsidRDefault="00274FFF" w:rsidP="00274FFF">
      <w:pPr>
        <w:pStyle w:val="Ttulo2"/>
        <w:rPr>
          <w:lang w:val="es-ES"/>
        </w:rPr>
      </w:pPr>
      <w:bookmarkStart w:id="14" w:name="_Toc486193780"/>
      <w:r w:rsidRPr="000E2C53">
        <w:rPr>
          <w:lang w:val="es-ES"/>
        </w:rPr>
        <w:t>Limites:</w:t>
      </w:r>
      <w:bookmarkEnd w:id="14"/>
    </w:p>
    <w:p w14:paraId="49B7856B" w14:textId="77777777" w:rsidR="004B7220" w:rsidRPr="000E2C53" w:rsidRDefault="00CF7F17" w:rsidP="000E6D5D">
      <w:pPr>
        <w:pStyle w:val="Prrafodelista"/>
        <w:numPr>
          <w:ilvl w:val="0"/>
          <w:numId w:val="11"/>
        </w:numPr>
        <w:suppressAutoHyphens/>
        <w:jc w:val="both"/>
        <w:rPr>
          <w:lang w:val="es-BO"/>
        </w:rPr>
      </w:pPr>
      <w:r w:rsidRPr="000E2C53">
        <w:rPr>
          <w:lang w:val="es-BO"/>
        </w:rPr>
        <w:t>Tiempo de la ejecución de cada Sprint.</w:t>
      </w:r>
    </w:p>
    <w:p w14:paraId="30B68649" w14:textId="77777777" w:rsidR="004B7220" w:rsidRPr="000E2C53" w:rsidRDefault="00CF7F17" w:rsidP="000E6D5D">
      <w:pPr>
        <w:pStyle w:val="Prrafodelista"/>
        <w:numPr>
          <w:ilvl w:val="0"/>
          <w:numId w:val="11"/>
        </w:numPr>
        <w:suppressAutoHyphens/>
        <w:jc w:val="both"/>
        <w:rPr>
          <w:lang w:val="es-BO"/>
        </w:rPr>
      </w:pPr>
      <w:r w:rsidRPr="000E2C53">
        <w:rPr>
          <w:lang w:val="es-BO"/>
        </w:rPr>
        <w:t>Tiempo para la elaboración completa del Proyecto.</w:t>
      </w:r>
    </w:p>
    <w:p w14:paraId="113D0063" w14:textId="654A75BC" w:rsidR="00CF7F17" w:rsidRPr="000E2C53" w:rsidRDefault="00CF7F17" w:rsidP="000E6D5D">
      <w:pPr>
        <w:pStyle w:val="Prrafodelista"/>
        <w:numPr>
          <w:ilvl w:val="0"/>
          <w:numId w:val="11"/>
        </w:numPr>
        <w:suppressAutoHyphens/>
        <w:jc w:val="both"/>
        <w:rPr>
          <w:lang w:val="es-BO"/>
        </w:rPr>
      </w:pPr>
      <w:r w:rsidRPr="000E2C53">
        <w:rPr>
          <w:lang w:val="es-BO"/>
        </w:rPr>
        <w:t>La aplicación solo funcionará previa instalación de los programas correspondientes.</w:t>
      </w:r>
    </w:p>
    <w:p w14:paraId="133EB77F" w14:textId="1566608C" w:rsidR="00F0632A" w:rsidRPr="000E2C53" w:rsidRDefault="00F0632A" w:rsidP="000E6D5D">
      <w:pPr>
        <w:pStyle w:val="Prrafodelista"/>
        <w:numPr>
          <w:ilvl w:val="0"/>
          <w:numId w:val="11"/>
        </w:numPr>
        <w:suppressAutoHyphens/>
        <w:jc w:val="both"/>
        <w:rPr>
          <w:lang w:val="es-BO"/>
        </w:rPr>
      </w:pPr>
      <w:r w:rsidRPr="000E2C53">
        <w:rPr>
          <w:lang w:val="es-BO"/>
        </w:rPr>
        <w:t xml:space="preserve">Requerimiento de Visual Studio 2017. </w:t>
      </w:r>
    </w:p>
    <w:p w14:paraId="79D8E84E" w14:textId="77777777" w:rsidR="00CF7F17" w:rsidRPr="000E2C53" w:rsidRDefault="00CF7F17" w:rsidP="00CF7F17">
      <w:pPr>
        <w:rPr>
          <w:lang w:val="es-BO"/>
        </w:rPr>
      </w:pPr>
    </w:p>
    <w:p w14:paraId="7AF5EB11" w14:textId="14F89512" w:rsidR="00274FFF" w:rsidRPr="000E2C53" w:rsidRDefault="000E2C53" w:rsidP="00E429E2">
      <w:pPr>
        <w:pStyle w:val="Textoindependiente"/>
        <w:spacing w:after="0"/>
        <w:ind w:left="0"/>
        <w:outlineLvl w:val="1"/>
        <w:rPr>
          <w:b/>
          <w:lang w:val="es-ES"/>
        </w:rPr>
      </w:pPr>
      <w:bookmarkStart w:id="15" w:name="_Toc486193781"/>
      <w:r>
        <w:rPr>
          <w:b/>
          <w:lang w:val="es-ES"/>
        </w:rPr>
        <w:t>5.2</w:t>
      </w:r>
      <w:r w:rsidR="00274FFF" w:rsidRPr="000E2C53">
        <w:rPr>
          <w:b/>
          <w:lang w:val="es-ES"/>
        </w:rPr>
        <w:t xml:space="preserve"> </w:t>
      </w:r>
      <w:r w:rsidR="00970442" w:rsidRPr="000E2C53">
        <w:rPr>
          <w:b/>
          <w:lang w:val="es-ES"/>
        </w:rPr>
        <w:t xml:space="preserve"> </w:t>
      </w:r>
      <w:r w:rsidR="00274FFF" w:rsidRPr="000E2C53">
        <w:rPr>
          <w:b/>
          <w:lang w:val="es-ES"/>
        </w:rPr>
        <w:t>Alcance:</w:t>
      </w:r>
      <w:bookmarkEnd w:id="15"/>
    </w:p>
    <w:p w14:paraId="603D5846" w14:textId="024C6FAC" w:rsidR="00CF7F17" w:rsidRPr="000E2C53" w:rsidRDefault="000E2C53" w:rsidP="000F0A54">
      <w:pPr>
        <w:pStyle w:val="Prrafodelista"/>
        <w:numPr>
          <w:ilvl w:val="0"/>
          <w:numId w:val="10"/>
        </w:numPr>
        <w:suppressAutoHyphens/>
        <w:jc w:val="both"/>
        <w:rPr>
          <w:b/>
          <w:lang w:val="es-ES"/>
        </w:rPr>
      </w:pPr>
      <w:r w:rsidRPr="000E2C53">
        <w:rPr>
          <w:lang w:val="es-ES"/>
        </w:rPr>
        <w:t>Realizar la venta y pedido de productos, según los requerimientos.</w:t>
      </w:r>
    </w:p>
    <w:p w14:paraId="4964CF48" w14:textId="3B70E708" w:rsidR="000E2C53" w:rsidRPr="000E2C53" w:rsidRDefault="000E2C53" w:rsidP="000F0A54">
      <w:pPr>
        <w:pStyle w:val="Prrafodelista"/>
        <w:numPr>
          <w:ilvl w:val="0"/>
          <w:numId w:val="10"/>
        </w:numPr>
        <w:suppressAutoHyphens/>
        <w:jc w:val="both"/>
        <w:rPr>
          <w:b/>
          <w:lang w:val="es-ES"/>
        </w:rPr>
      </w:pPr>
      <w:r w:rsidRPr="000E2C53">
        <w:rPr>
          <w:lang w:val="es-ES"/>
        </w:rPr>
        <w:t>Registrar nuevos usuarios.</w:t>
      </w:r>
    </w:p>
    <w:p w14:paraId="00361CEA" w14:textId="14F901FA" w:rsidR="00CF7F17" w:rsidRPr="000F0A54" w:rsidRDefault="00CF7F17" w:rsidP="00CF7F17">
      <w:pPr>
        <w:pStyle w:val="Textoindependiente"/>
        <w:widowControl w:val="0"/>
        <w:spacing w:after="0" w:line="360" w:lineRule="auto"/>
        <w:ind w:left="0"/>
        <w:jc w:val="both"/>
        <w:rPr>
          <w:lang w:val="es-ES"/>
        </w:rPr>
      </w:pPr>
    </w:p>
    <w:p w14:paraId="172E2100" w14:textId="33BFFE60" w:rsidR="00B04F0B" w:rsidRPr="00053B19" w:rsidRDefault="00C74E16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6" w:name="_Toc486193782"/>
      <w:r>
        <w:rPr>
          <w:rFonts w:cs="Arial"/>
          <w:lang w:val="es-BO"/>
        </w:rPr>
        <w:t>D</w:t>
      </w:r>
      <w:r w:rsidR="00CF7F17">
        <w:rPr>
          <w:rFonts w:cs="Arial"/>
          <w:lang w:val="es-BO"/>
        </w:rPr>
        <w:t>iagrama</w:t>
      </w:r>
      <w:r>
        <w:rPr>
          <w:rFonts w:cs="Arial"/>
          <w:lang w:val="es-BO"/>
        </w:rPr>
        <w:t xml:space="preserve"> de Casos de Uso</w:t>
      </w:r>
      <w:bookmarkEnd w:id="16"/>
    </w:p>
    <w:p w14:paraId="202C4F05" w14:textId="0C929F32" w:rsidR="00C74E16" w:rsidRDefault="00C74E16" w:rsidP="00CF7F17">
      <w:pPr>
        <w:pStyle w:val="InfoBlue"/>
        <w:suppressAutoHyphens/>
        <w:ind w:left="0"/>
        <w:jc w:val="center"/>
        <w:rPr>
          <w:rFonts w:cs="Arial"/>
          <w:lang w:val="es-BO"/>
        </w:rPr>
      </w:pPr>
    </w:p>
    <w:p w14:paraId="5EE0234B" w14:textId="378ECE1C" w:rsidR="00D55709" w:rsidRPr="00D55709" w:rsidRDefault="00D55709" w:rsidP="00783AD5">
      <w:pPr>
        <w:suppressAutoHyphens/>
        <w:rPr>
          <w:lang w:val="es-BO"/>
        </w:rPr>
      </w:pPr>
    </w:p>
    <w:p w14:paraId="57B6E217" w14:textId="780702D1" w:rsidR="00B04F0B" w:rsidRPr="00053B19" w:rsidRDefault="00C74E16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7" w:name="_Toc486193783"/>
      <w:r>
        <w:rPr>
          <w:rFonts w:cs="Arial"/>
          <w:lang w:val="es-BO"/>
        </w:rPr>
        <w:t>Diagrama de Clases</w:t>
      </w:r>
      <w:bookmarkEnd w:id="17"/>
    </w:p>
    <w:p w14:paraId="5E5D0AF4" w14:textId="6FF20113" w:rsidR="00D55709" w:rsidRPr="00D55709" w:rsidRDefault="00D55709" w:rsidP="00783AD5">
      <w:pPr>
        <w:suppressAutoHyphens/>
        <w:rPr>
          <w:lang w:val="es-BO"/>
        </w:rPr>
      </w:pPr>
    </w:p>
    <w:p w14:paraId="0E6E9C49" w14:textId="77777777" w:rsidR="00D55709" w:rsidRPr="00D55709" w:rsidRDefault="00D55709" w:rsidP="00783AD5">
      <w:pPr>
        <w:suppressAutoHyphens/>
        <w:rPr>
          <w:lang w:val="es-BO"/>
        </w:rPr>
      </w:pPr>
    </w:p>
    <w:p w14:paraId="446E485A" w14:textId="322033C8" w:rsidR="00B04F0B" w:rsidRPr="00053B19" w:rsidRDefault="004B7220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8" w:name="_Toc486193784"/>
      <w:r>
        <w:rPr>
          <w:rFonts w:cs="Arial"/>
          <w:lang w:val="es-BO"/>
        </w:rPr>
        <w:t>Diagrama Entidad – Relación</w:t>
      </w:r>
      <w:bookmarkEnd w:id="18"/>
      <w:r>
        <w:rPr>
          <w:rFonts w:cs="Arial"/>
          <w:lang w:val="es-BO"/>
        </w:rPr>
        <w:t xml:space="preserve"> </w:t>
      </w:r>
    </w:p>
    <w:p w14:paraId="22314737" w14:textId="72085055" w:rsidR="0073048B" w:rsidRDefault="0073048B" w:rsidP="0073048B">
      <w:pPr>
        <w:pStyle w:val="Ttulo1"/>
        <w:rPr>
          <w:lang w:val="es-BO"/>
        </w:rPr>
      </w:pPr>
      <w:bookmarkStart w:id="19" w:name="_Toc486193785"/>
      <w:r>
        <w:rPr>
          <w:lang w:val="es-BO"/>
        </w:rPr>
        <w:t xml:space="preserve">Diagrama </w:t>
      </w:r>
      <w:proofErr w:type="spellStart"/>
      <w:r>
        <w:rPr>
          <w:lang w:val="es-BO"/>
        </w:rPr>
        <w:t>Burn</w:t>
      </w:r>
      <w:proofErr w:type="spellEnd"/>
      <w:r>
        <w:rPr>
          <w:lang w:val="es-BO"/>
        </w:rPr>
        <w:t>-Up</w:t>
      </w:r>
      <w:bookmarkEnd w:id="19"/>
    </w:p>
    <w:p w14:paraId="788FF5B7" w14:textId="77777777" w:rsidR="00C75070" w:rsidRPr="00C75070" w:rsidRDefault="00C75070" w:rsidP="00C75070">
      <w:pPr>
        <w:rPr>
          <w:lang w:val="es-BO"/>
        </w:rPr>
      </w:pPr>
    </w:p>
    <w:p w14:paraId="1264D190" w14:textId="186F5F7E" w:rsidR="00C75070" w:rsidRDefault="00C75070" w:rsidP="00C75070">
      <w:pPr>
        <w:jc w:val="center"/>
        <w:rPr>
          <w:lang w:val="es-BO"/>
        </w:rPr>
      </w:pPr>
    </w:p>
    <w:p w14:paraId="1432FC68" w14:textId="77777777" w:rsidR="00C75070" w:rsidRPr="00C75070" w:rsidRDefault="00C75070" w:rsidP="00C75070">
      <w:pPr>
        <w:jc w:val="center"/>
        <w:rPr>
          <w:lang w:val="es-BO"/>
        </w:rPr>
      </w:pPr>
    </w:p>
    <w:p w14:paraId="0041470E" w14:textId="09413F26" w:rsidR="0073048B" w:rsidRDefault="0073048B" w:rsidP="0073048B">
      <w:pPr>
        <w:pStyle w:val="Ttulo1"/>
        <w:rPr>
          <w:lang w:val="es-BO"/>
        </w:rPr>
      </w:pPr>
      <w:bookmarkStart w:id="20" w:name="_Toc486193786"/>
      <w:r>
        <w:rPr>
          <w:lang w:val="es-BO"/>
        </w:rPr>
        <w:t xml:space="preserve">Diagrama </w:t>
      </w:r>
      <w:proofErr w:type="spellStart"/>
      <w:r>
        <w:rPr>
          <w:lang w:val="es-BO"/>
        </w:rPr>
        <w:t>Burn</w:t>
      </w:r>
      <w:proofErr w:type="spellEnd"/>
      <w:r>
        <w:rPr>
          <w:lang w:val="es-BO"/>
        </w:rPr>
        <w:t>-Down</w:t>
      </w:r>
      <w:bookmarkEnd w:id="20"/>
    </w:p>
    <w:p w14:paraId="6FF080F4" w14:textId="77777777" w:rsidR="00C75070" w:rsidRPr="00C75070" w:rsidRDefault="00C75070" w:rsidP="00C75070">
      <w:pPr>
        <w:rPr>
          <w:lang w:val="es-BO"/>
        </w:rPr>
      </w:pPr>
    </w:p>
    <w:p w14:paraId="71F49575" w14:textId="03AF2477" w:rsidR="0073048B" w:rsidRDefault="0073048B" w:rsidP="0073048B">
      <w:pPr>
        <w:jc w:val="center"/>
        <w:rPr>
          <w:lang w:val="es-BO"/>
        </w:rPr>
      </w:pPr>
    </w:p>
    <w:p w14:paraId="45D26F08" w14:textId="77777777" w:rsidR="00C75070" w:rsidRPr="0073048B" w:rsidRDefault="00C75070" w:rsidP="0073048B">
      <w:pPr>
        <w:jc w:val="center"/>
        <w:rPr>
          <w:lang w:val="es-BO"/>
        </w:rPr>
      </w:pPr>
    </w:p>
    <w:p w14:paraId="4669A92C" w14:textId="0ECE0161" w:rsidR="0073048B" w:rsidRPr="00205B12" w:rsidRDefault="0073048B" w:rsidP="0073048B">
      <w:pPr>
        <w:pStyle w:val="Ttulo1"/>
        <w:rPr>
          <w:lang w:val="es-BO"/>
        </w:rPr>
      </w:pPr>
      <w:bookmarkStart w:id="21" w:name="_Toc486193787"/>
      <w:r w:rsidRPr="00205B12">
        <w:rPr>
          <w:lang w:val="es-BO"/>
        </w:rPr>
        <w:t>Pruebas y Validación</w:t>
      </w:r>
      <w:bookmarkEnd w:id="21"/>
    </w:p>
    <w:p w14:paraId="4B43AB83" w14:textId="7791B5D2" w:rsidR="0073048B" w:rsidRPr="00F650C3" w:rsidRDefault="0073048B" w:rsidP="0073048B">
      <w:pPr>
        <w:ind w:left="720"/>
        <w:rPr>
          <w:lang w:val="es-ES"/>
        </w:rPr>
      </w:pPr>
      <w:r w:rsidRPr="00F650C3">
        <w:rPr>
          <w:lang w:val="es-ES"/>
        </w:rPr>
        <w:t>A medida que se desarrolló el proyecto se realizaron las siguientes pruebas:</w:t>
      </w:r>
      <w:r w:rsidR="002A7B2C">
        <w:rPr>
          <w:lang w:val="es-ES"/>
        </w:rPr>
        <w:br/>
      </w:r>
    </w:p>
    <w:p w14:paraId="7E179375" w14:textId="77777777" w:rsidR="0073048B" w:rsidRPr="00F650C3" w:rsidRDefault="0073048B" w:rsidP="00165241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F650C3">
        <w:rPr>
          <w:lang w:val="es-ES"/>
        </w:rPr>
        <w:t>Pruebas con la conexión de la base de datos</w:t>
      </w:r>
    </w:p>
    <w:p w14:paraId="11DD8B7D" w14:textId="33AF8EB2" w:rsidR="0073048B" w:rsidRPr="00F650C3" w:rsidRDefault="0073048B" w:rsidP="002A7B2C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F650C3">
        <w:rPr>
          <w:lang w:val="es-ES"/>
        </w:rPr>
        <w:t xml:space="preserve">Pruebas de enviar datos </w:t>
      </w:r>
      <w:r w:rsidR="00205B12">
        <w:rPr>
          <w:lang w:val="es-ES"/>
        </w:rPr>
        <w:t>y registro correcto</w:t>
      </w:r>
      <w:r w:rsidR="000E2C53">
        <w:rPr>
          <w:lang w:val="es-ES"/>
        </w:rPr>
        <w:t>.</w:t>
      </w:r>
    </w:p>
    <w:p w14:paraId="7B3CECC2" w14:textId="148F68CE" w:rsidR="0073048B" w:rsidRDefault="0073048B" w:rsidP="00165241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F650C3">
        <w:rPr>
          <w:lang w:val="es-ES"/>
        </w:rPr>
        <w:t>P</w:t>
      </w:r>
      <w:r w:rsidR="002A7B2C">
        <w:rPr>
          <w:lang w:val="es-ES"/>
        </w:rPr>
        <w:t>ruebas de funcionamiento del código QR según las normas correspondientes.</w:t>
      </w:r>
    </w:p>
    <w:p w14:paraId="3FB4C251" w14:textId="00E2DE05" w:rsidR="002A7B2C" w:rsidRDefault="002A7B2C" w:rsidP="00165241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>
        <w:rPr>
          <w:lang w:val="es-ES"/>
        </w:rPr>
        <w:t>Pruebas de la impresión de la factura.</w:t>
      </w:r>
    </w:p>
    <w:p w14:paraId="1A6C1014" w14:textId="7E77391D" w:rsidR="002A7B2C" w:rsidRDefault="002A7B2C" w:rsidP="00F54155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>
        <w:rPr>
          <w:lang w:val="es-ES"/>
        </w:rPr>
        <w:t>Pruebas del correcto funcionamiento de todos los requerimientos.</w:t>
      </w:r>
    </w:p>
    <w:p w14:paraId="22B66DFF" w14:textId="1506D45D" w:rsidR="000E2C53" w:rsidRDefault="000E2C53" w:rsidP="000E2C53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Pruebas con la conexión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>.</w:t>
      </w:r>
    </w:p>
    <w:p w14:paraId="420DB559" w14:textId="68782471" w:rsidR="000E2C53" w:rsidRPr="000E2C53" w:rsidRDefault="000E2C53" w:rsidP="000E2C53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>
        <w:rPr>
          <w:lang w:val="es-ES"/>
        </w:rPr>
        <w:t>Pruebas de funcionamiento del código de control según las normas correspondientes.</w:t>
      </w:r>
    </w:p>
    <w:p w14:paraId="3643348C" w14:textId="0934FF53" w:rsidR="0073048B" w:rsidRPr="00970442" w:rsidRDefault="00970442" w:rsidP="00970442">
      <w:pPr>
        <w:pStyle w:val="Ttulo1"/>
        <w:rPr>
          <w:lang w:val="es-ES"/>
        </w:rPr>
      </w:pPr>
      <w:bookmarkStart w:id="22" w:name="_Toc486193788"/>
      <w:r>
        <w:rPr>
          <w:lang w:val="es-ES"/>
        </w:rPr>
        <w:t>Estilo de Codificación</w:t>
      </w:r>
      <w:bookmarkEnd w:id="22"/>
      <w:r w:rsidRPr="00970442">
        <w:rPr>
          <w:lang w:val="es-ES"/>
        </w:rPr>
        <w:t xml:space="preserve"> </w:t>
      </w:r>
    </w:p>
    <w:p w14:paraId="1885836D" w14:textId="77777777" w:rsidR="00970442" w:rsidRPr="00D954D0" w:rsidRDefault="00970442" w:rsidP="00D954D0">
      <w:pPr>
        <w:rPr>
          <w:lang w:val="es-ES"/>
        </w:rPr>
      </w:pPr>
    </w:p>
    <w:p w14:paraId="4C17CC2F" w14:textId="77777777" w:rsidR="000E2C53" w:rsidRDefault="000E2C53" w:rsidP="000E2C53">
      <w:pPr>
        <w:pStyle w:val="Ttulo2"/>
      </w:pPr>
      <w:bookmarkStart w:id="23" w:name="_Toc482231968"/>
      <w:bookmarkStart w:id="24" w:name="_Toc486193789"/>
      <w:proofErr w:type="spellStart"/>
      <w:r>
        <w:t>Clases</w:t>
      </w:r>
      <w:bookmarkEnd w:id="23"/>
      <w:bookmarkEnd w:id="24"/>
      <w:proofErr w:type="spellEnd"/>
    </w:p>
    <w:p w14:paraId="480116DE" w14:textId="77777777" w:rsidR="000E2C53" w:rsidRPr="00970442" w:rsidRDefault="000E2C53" w:rsidP="000E2C53">
      <w:pPr>
        <w:suppressAutoHyphens/>
        <w:ind w:left="720"/>
        <w:jc w:val="both"/>
        <w:rPr>
          <w:lang w:val="es-ES"/>
        </w:rPr>
      </w:pPr>
      <w:r w:rsidRPr="00970442">
        <w:rPr>
          <w:lang w:val="es-ES"/>
        </w:rPr>
        <w:t>La primera letra del nombre de todas las clases debe estar escrita con mayúscula.</w:t>
      </w:r>
      <w:r>
        <w:rPr>
          <w:lang w:val="es-ES"/>
        </w:rPr>
        <w:t xml:space="preserve"> </w:t>
      </w:r>
      <w:r w:rsidRPr="00970442">
        <w:rPr>
          <w:lang w:val="es-ES"/>
        </w:rPr>
        <w:t xml:space="preserve">Si existiese la necesidad de utilizar más de una palabra para nombrar la clase, las palabras serán unidas y diferenciadas por mayúsculas. (Ej.: </w:t>
      </w:r>
      <w:proofErr w:type="spellStart"/>
      <w:r w:rsidRPr="00970442">
        <w:rPr>
          <w:lang w:val="es-ES"/>
        </w:rPr>
        <w:t>NombreClase</w:t>
      </w:r>
      <w:proofErr w:type="spellEnd"/>
      <w:r w:rsidRPr="00970442">
        <w:rPr>
          <w:lang w:val="es-ES"/>
        </w:rPr>
        <w:t>)</w:t>
      </w:r>
    </w:p>
    <w:p w14:paraId="6CD71CC9" w14:textId="77777777" w:rsidR="000E2C53" w:rsidRPr="00970442" w:rsidRDefault="000E2C53" w:rsidP="000E2C53">
      <w:pPr>
        <w:pStyle w:val="Ttulo2"/>
        <w:rPr>
          <w:lang w:val="es-ES"/>
        </w:rPr>
      </w:pPr>
      <w:bookmarkStart w:id="25" w:name="_Toc482231969"/>
      <w:bookmarkStart w:id="26" w:name="_Toc486193790"/>
      <w:r w:rsidRPr="00970442">
        <w:rPr>
          <w:lang w:val="es-ES"/>
        </w:rPr>
        <w:t>Variables</w:t>
      </w:r>
      <w:bookmarkEnd w:id="25"/>
      <w:bookmarkEnd w:id="26"/>
    </w:p>
    <w:p w14:paraId="13783891" w14:textId="77777777" w:rsidR="000E2C53" w:rsidRPr="00970442" w:rsidRDefault="000E2C53" w:rsidP="000E2C53">
      <w:pPr>
        <w:ind w:left="720"/>
        <w:rPr>
          <w:lang w:val="es-ES"/>
        </w:rPr>
      </w:pPr>
      <w:r w:rsidRPr="00970442">
        <w:rPr>
          <w:lang w:val="es-ES"/>
        </w:rPr>
        <w:t xml:space="preserve">Las variables deben ser en minúscula y si se necesita el </w:t>
      </w:r>
      <w:r>
        <w:rPr>
          <w:lang w:val="es-ES"/>
        </w:rPr>
        <w:t>uso de más de una palabra, esta</w:t>
      </w:r>
      <w:r w:rsidRPr="00970442">
        <w:rPr>
          <w:lang w:val="es-ES"/>
        </w:rPr>
        <w:t xml:space="preserve">s </w:t>
      </w:r>
      <w:r>
        <w:rPr>
          <w:lang w:val="es-ES"/>
        </w:rPr>
        <w:t>s</w:t>
      </w:r>
      <w:r w:rsidRPr="00970442">
        <w:rPr>
          <w:lang w:val="es-ES"/>
        </w:rPr>
        <w:t>erán unidas y diferenciadas por mayúsculas</w:t>
      </w:r>
      <w:r>
        <w:rPr>
          <w:lang w:val="es-ES"/>
        </w:rPr>
        <w:t xml:space="preserve">. (Ej.: </w:t>
      </w:r>
      <w:proofErr w:type="spellStart"/>
      <w:r>
        <w:rPr>
          <w:lang w:val="es-ES"/>
        </w:rPr>
        <w:t>nombreF</w:t>
      </w:r>
      <w:r w:rsidRPr="00970442">
        <w:rPr>
          <w:lang w:val="es-ES"/>
        </w:rPr>
        <w:t>rutas</w:t>
      </w:r>
      <w:proofErr w:type="spellEnd"/>
      <w:r w:rsidRPr="00970442">
        <w:rPr>
          <w:lang w:val="es-ES"/>
        </w:rPr>
        <w:t>)</w:t>
      </w:r>
    </w:p>
    <w:p w14:paraId="061EDBBC" w14:textId="77777777" w:rsidR="000E2C53" w:rsidRDefault="000E2C53" w:rsidP="000E2C53">
      <w:pPr>
        <w:pStyle w:val="Ttulo2"/>
      </w:pPr>
      <w:bookmarkStart w:id="27" w:name="_Toc482231970"/>
      <w:bookmarkStart w:id="28" w:name="_Toc486193791"/>
      <w:proofErr w:type="spellStart"/>
      <w:r>
        <w:t>Funciones</w:t>
      </w:r>
      <w:bookmarkEnd w:id="27"/>
      <w:bookmarkEnd w:id="28"/>
      <w:proofErr w:type="spellEnd"/>
    </w:p>
    <w:p w14:paraId="68E07297" w14:textId="77777777" w:rsidR="000E2C53" w:rsidRPr="00970442" w:rsidRDefault="000E2C53" w:rsidP="000E2C53">
      <w:pPr>
        <w:ind w:left="720"/>
        <w:jc w:val="both"/>
        <w:rPr>
          <w:lang w:val="es-ES"/>
        </w:rPr>
      </w:pPr>
      <w:r w:rsidRPr="00970442">
        <w:rPr>
          <w:lang w:val="es-ES"/>
        </w:rPr>
        <w:t xml:space="preserve">Las funciones al igual que las variables deben ir en minúsculas con las palabras </w:t>
      </w:r>
      <w:r>
        <w:rPr>
          <w:lang w:val="es-ES"/>
        </w:rPr>
        <w:t xml:space="preserve">unidas y diferenciadas por mayúsculas. (Ej.: </w:t>
      </w:r>
      <w:proofErr w:type="spellStart"/>
      <w:r>
        <w:rPr>
          <w:lang w:val="es-ES"/>
        </w:rPr>
        <w:t>calcularArea</w:t>
      </w:r>
      <w:proofErr w:type="spellEnd"/>
      <w:r w:rsidRPr="00970442">
        <w:rPr>
          <w:lang w:val="es-ES"/>
        </w:rPr>
        <w:t>)</w:t>
      </w:r>
    </w:p>
    <w:p w14:paraId="05990D03" w14:textId="77777777" w:rsidR="000E2C53" w:rsidRDefault="000E2C53" w:rsidP="000E2C53">
      <w:pPr>
        <w:pStyle w:val="Ttulo2"/>
      </w:pPr>
      <w:bookmarkStart w:id="29" w:name="_Toc482231971"/>
      <w:bookmarkStart w:id="30" w:name="_Toc486193792"/>
      <w:proofErr w:type="spellStart"/>
      <w:r>
        <w:t>Importaciones</w:t>
      </w:r>
      <w:bookmarkEnd w:id="29"/>
      <w:bookmarkEnd w:id="30"/>
      <w:proofErr w:type="spellEnd"/>
    </w:p>
    <w:p w14:paraId="5B94CCC2" w14:textId="77777777" w:rsidR="000E2C53" w:rsidRPr="00970442" w:rsidRDefault="000E2C53" w:rsidP="000E2C53">
      <w:pPr>
        <w:ind w:firstLine="720"/>
        <w:rPr>
          <w:lang w:val="es-ES"/>
        </w:rPr>
      </w:pPr>
      <w:r w:rsidRPr="00970442">
        <w:rPr>
          <w:lang w:val="es-ES"/>
        </w:rPr>
        <w:t>Las importaciones de librerías deben ir en líneas separadas.</w:t>
      </w:r>
    </w:p>
    <w:p w14:paraId="76800FCE" w14:textId="77777777" w:rsidR="000E2C53" w:rsidRPr="00970442" w:rsidRDefault="000E2C53" w:rsidP="000E2C53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 xml:space="preserve">Ej.: </w:t>
      </w:r>
    </w:p>
    <w:p w14:paraId="29EB502B" w14:textId="59C255A2" w:rsidR="000E2C53" w:rsidRPr="00970442" w:rsidRDefault="00E00983" w:rsidP="000E2C53">
      <w:pPr>
        <w:pStyle w:val="Prrafodelista"/>
        <w:ind w:left="1440"/>
        <w:rPr>
          <w:lang w:val="es-ES"/>
        </w:rPr>
      </w:pPr>
      <w:r>
        <w:rPr>
          <w:lang w:val="es-ES"/>
        </w:rPr>
        <w:lastRenderedPageBreak/>
        <w:t xml:space="preserve">Sí: </w:t>
      </w:r>
      <w:proofErr w:type="spellStart"/>
      <w:r>
        <w:rPr>
          <w:lang w:val="es-ES"/>
        </w:rPr>
        <w:t>using</w:t>
      </w:r>
      <w:proofErr w:type="spellEnd"/>
      <w:r w:rsidR="000E2C53" w:rsidRPr="00970442">
        <w:rPr>
          <w:lang w:val="es-ES"/>
        </w:rPr>
        <w:t xml:space="preserve"> os </w:t>
      </w:r>
    </w:p>
    <w:p w14:paraId="436F3EB0" w14:textId="56EABE48" w:rsidR="000E2C53" w:rsidRPr="00970442" w:rsidRDefault="00E00983" w:rsidP="000E2C5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    </w:t>
      </w:r>
      <w:proofErr w:type="spellStart"/>
      <w:proofErr w:type="gramStart"/>
      <w:r>
        <w:rPr>
          <w:lang w:val="es-ES"/>
        </w:rPr>
        <w:t>using</w:t>
      </w:r>
      <w:proofErr w:type="spellEnd"/>
      <w:proofErr w:type="gramEnd"/>
      <w:r w:rsidR="000E2C53" w:rsidRPr="00970442">
        <w:rPr>
          <w:lang w:val="es-ES"/>
        </w:rPr>
        <w:t xml:space="preserve"> </w:t>
      </w:r>
      <w:proofErr w:type="spellStart"/>
      <w:r w:rsidR="000E2C53" w:rsidRPr="00970442">
        <w:rPr>
          <w:lang w:val="es-ES"/>
        </w:rPr>
        <w:t>sys</w:t>
      </w:r>
      <w:proofErr w:type="spellEnd"/>
      <w:r w:rsidR="000E2C53" w:rsidRPr="00970442">
        <w:rPr>
          <w:lang w:val="es-ES"/>
        </w:rPr>
        <w:t xml:space="preserve"> </w:t>
      </w:r>
    </w:p>
    <w:p w14:paraId="1DC4C134" w14:textId="6152B09A" w:rsidR="000E2C53" w:rsidRPr="00970442" w:rsidRDefault="00E00983" w:rsidP="000E2C53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No: </w:t>
      </w:r>
      <w:proofErr w:type="spellStart"/>
      <w:r>
        <w:rPr>
          <w:lang w:val="es-ES"/>
        </w:rPr>
        <w:t>using</w:t>
      </w:r>
      <w:proofErr w:type="spellEnd"/>
      <w:r w:rsidR="000E2C53" w:rsidRPr="00970442">
        <w:rPr>
          <w:lang w:val="es-ES"/>
        </w:rPr>
        <w:t xml:space="preserve"> </w:t>
      </w:r>
      <w:proofErr w:type="spellStart"/>
      <w:r w:rsidR="000E2C53" w:rsidRPr="00970442">
        <w:rPr>
          <w:lang w:val="es-ES"/>
        </w:rPr>
        <w:t>sys</w:t>
      </w:r>
      <w:proofErr w:type="spellEnd"/>
      <w:r w:rsidR="000E2C53" w:rsidRPr="00970442">
        <w:rPr>
          <w:lang w:val="es-ES"/>
        </w:rPr>
        <w:t>, os</w:t>
      </w:r>
    </w:p>
    <w:p w14:paraId="2034A483" w14:textId="77777777" w:rsidR="000E2C53" w:rsidRPr="00970442" w:rsidRDefault="000E2C53" w:rsidP="000E2C53">
      <w:pPr>
        <w:pStyle w:val="Ttulo2"/>
        <w:rPr>
          <w:lang w:val="es-ES"/>
        </w:rPr>
      </w:pPr>
      <w:bookmarkStart w:id="31" w:name="_Toc482231972"/>
      <w:bookmarkStart w:id="32" w:name="_Toc486193793"/>
      <w:r w:rsidRPr="00970442">
        <w:rPr>
          <w:lang w:val="es-ES"/>
        </w:rPr>
        <w:t>Estructura de control</w:t>
      </w:r>
      <w:bookmarkEnd w:id="31"/>
      <w:bookmarkEnd w:id="32"/>
    </w:p>
    <w:p w14:paraId="1E97E70B" w14:textId="77777777" w:rsidR="000E2C53" w:rsidRPr="00970442" w:rsidRDefault="000E2C53" w:rsidP="000E2C53">
      <w:pPr>
        <w:ind w:left="720"/>
        <w:jc w:val="both"/>
        <w:rPr>
          <w:lang w:val="es-ES"/>
        </w:rPr>
      </w:pPr>
      <w:r w:rsidRPr="00970442">
        <w:rPr>
          <w:lang w:val="es-ES"/>
        </w:rPr>
        <w:t xml:space="preserve">Deben presentar una </w:t>
      </w:r>
      <w:proofErr w:type="spellStart"/>
      <w:r w:rsidRPr="00970442">
        <w:rPr>
          <w:lang w:val="es-ES"/>
        </w:rPr>
        <w:t>identacion</w:t>
      </w:r>
      <w:proofErr w:type="spellEnd"/>
      <w:r w:rsidRPr="00970442">
        <w:rPr>
          <w:lang w:val="es-ES"/>
        </w:rPr>
        <w:t xml:space="preserve"> de</w:t>
      </w:r>
      <w:bookmarkStart w:id="33" w:name="_GoBack"/>
      <w:bookmarkEnd w:id="33"/>
      <w:r w:rsidRPr="00970442">
        <w:rPr>
          <w:lang w:val="es-ES"/>
        </w:rPr>
        <w:t xml:space="preserve"> 4 espacios, indicara que las instrucciones </w:t>
      </w:r>
      <w:proofErr w:type="spellStart"/>
      <w:r w:rsidRPr="00970442">
        <w:rPr>
          <w:lang w:val="es-ES"/>
        </w:rPr>
        <w:t>identadas</w:t>
      </w:r>
      <w:proofErr w:type="spellEnd"/>
      <w:r w:rsidRPr="00970442">
        <w:rPr>
          <w:lang w:val="es-ES"/>
        </w:rPr>
        <w:t>, forman parte de una misma estructura de control.</w:t>
      </w:r>
    </w:p>
    <w:p w14:paraId="44876657" w14:textId="77777777" w:rsidR="000E2C53" w:rsidRPr="00970442" w:rsidRDefault="000E2C53" w:rsidP="000E2C53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>Ej.:</w:t>
      </w:r>
    </w:p>
    <w:p w14:paraId="196DED2D" w14:textId="77777777" w:rsidR="000E2C53" w:rsidRPr="00970442" w:rsidRDefault="000E2C53" w:rsidP="000E2C53">
      <w:pPr>
        <w:pStyle w:val="Prrafodelista"/>
        <w:ind w:left="1440"/>
        <w:rPr>
          <w:lang w:val="es-ES"/>
        </w:rPr>
      </w:pPr>
      <w:proofErr w:type="spellStart"/>
      <w:r w:rsidRPr="00970442">
        <w:rPr>
          <w:lang w:val="es-ES"/>
        </w:rPr>
        <w:t>If</w:t>
      </w:r>
      <w:proofErr w:type="spellEnd"/>
      <w:r w:rsidRPr="00970442">
        <w:rPr>
          <w:lang w:val="es-ES"/>
        </w:rPr>
        <w:t xml:space="preserve"> condición:</w:t>
      </w:r>
    </w:p>
    <w:p w14:paraId="29309B76" w14:textId="77777777" w:rsidR="000E2C53" w:rsidRPr="00970442" w:rsidRDefault="000E2C53" w:rsidP="000E2C53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 xml:space="preserve">_ _ </w:t>
      </w:r>
      <w:r>
        <w:rPr>
          <w:lang w:val="es-ES"/>
        </w:rPr>
        <w:t xml:space="preserve">_ </w:t>
      </w:r>
      <w:r w:rsidRPr="00970442">
        <w:rPr>
          <w:lang w:val="es-ES"/>
        </w:rPr>
        <w:t xml:space="preserve"> Instrucciones</w:t>
      </w:r>
    </w:p>
    <w:p w14:paraId="48C8B59D" w14:textId="77777777" w:rsidR="000E2C53" w:rsidRPr="00970442" w:rsidRDefault="000E2C53" w:rsidP="000E2C53">
      <w:pPr>
        <w:pStyle w:val="Ttulo2"/>
        <w:rPr>
          <w:lang w:val="es-ES"/>
        </w:rPr>
      </w:pPr>
      <w:bookmarkStart w:id="34" w:name="_Toc482231973"/>
      <w:bookmarkStart w:id="35" w:name="_Toc486193794"/>
      <w:r w:rsidRPr="00970442">
        <w:rPr>
          <w:lang w:val="es-ES"/>
        </w:rPr>
        <w:t>Comentarios</w:t>
      </w:r>
      <w:bookmarkEnd w:id="34"/>
      <w:bookmarkEnd w:id="35"/>
    </w:p>
    <w:p w14:paraId="56EC2745" w14:textId="77777777" w:rsidR="000E2C53" w:rsidRPr="00970442" w:rsidRDefault="000E2C53" w:rsidP="000E2C53">
      <w:pPr>
        <w:suppressAutoHyphens/>
        <w:ind w:left="720"/>
        <w:jc w:val="both"/>
        <w:rPr>
          <w:lang w:val="es-ES"/>
        </w:rPr>
      </w:pPr>
      <w:r w:rsidRPr="00970442">
        <w:rPr>
          <w:lang w:val="es-ES"/>
        </w:rPr>
        <w:t>Los comentarios deben comen</w:t>
      </w:r>
      <w:r>
        <w:rPr>
          <w:lang w:val="es-ES"/>
        </w:rPr>
        <w:t xml:space="preserve">zar con el doble símbolo de </w:t>
      </w:r>
      <w:proofErr w:type="spellStart"/>
      <w:r>
        <w:rPr>
          <w:lang w:val="es-ES"/>
        </w:rPr>
        <w:t>slash</w:t>
      </w:r>
      <w:proofErr w:type="spellEnd"/>
      <w:r>
        <w:rPr>
          <w:lang w:val="es-ES"/>
        </w:rPr>
        <w:t xml:space="preserve"> (//</w:t>
      </w:r>
      <w:r w:rsidRPr="00970442">
        <w:rPr>
          <w:lang w:val="es-ES"/>
        </w:rPr>
        <w:t xml:space="preserve">). El comentario debe ser realizado en una misma línea. </w:t>
      </w:r>
      <w:r>
        <w:rPr>
          <w:lang w:val="es-ES"/>
        </w:rPr>
        <w:t xml:space="preserve">También puede empezar con el símbolo de </w:t>
      </w:r>
      <w:proofErr w:type="spellStart"/>
      <w:r>
        <w:rPr>
          <w:lang w:val="es-ES"/>
        </w:rPr>
        <w:t>slash</w:t>
      </w:r>
      <w:proofErr w:type="spellEnd"/>
      <w:r>
        <w:rPr>
          <w:lang w:val="es-ES"/>
        </w:rPr>
        <w:t xml:space="preserve"> seguido de un asterisco (/*) y terminar con el símbolo de asterisco seguido por el </w:t>
      </w:r>
      <w:proofErr w:type="spellStart"/>
      <w:r>
        <w:rPr>
          <w:lang w:val="es-ES"/>
        </w:rPr>
        <w:t>slash</w:t>
      </w:r>
      <w:proofErr w:type="spellEnd"/>
      <w:r>
        <w:rPr>
          <w:lang w:val="es-ES"/>
        </w:rPr>
        <w:t xml:space="preserve"> (*/). </w:t>
      </w:r>
      <w:r w:rsidRPr="00970442">
        <w:rPr>
          <w:lang w:val="es-ES"/>
        </w:rPr>
        <w:t>Debe empezar con mayúsculas.</w:t>
      </w:r>
    </w:p>
    <w:p w14:paraId="3CAB56BC" w14:textId="77777777" w:rsidR="000E2C53" w:rsidRDefault="000E2C53" w:rsidP="000E2C53">
      <w:pPr>
        <w:pStyle w:val="Ttulo2"/>
      </w:pPr>
      <w:bookmarkStart w:id="36" w:name="_Toc482231974"/>
      <w:bookmarkStart w:id="37" w:name="_Toc486193795"/>
      <w:r>
        <w:t xml:space="preserve">Salto de </w:t>
      </w:r>
      <w:proofErr w:type="spellStart"/>
      <w:r>
        <w:t>línea</w:t>
      </w:r>
      <w:bookmarkEnd w:id="36"/>
      <w:bookmarkEnd w:id="37"/>
      <w:proofErr w:type="spellEnd"/>
      <w:r>
        <w:t xml:space="preserve"> </w:t>
      </w:r>
    </w:p>
    <w:p w14:paraId="142B4DE1" w14:textId="77777777" w:rsidR="000E2C53" w:rsidRPr="00970442" w:rsidRDefault="000E2C53" w:rsidP="000E2C53">
      <w:pPr>
        <w:suppressAutoHyphens/>
        <w:ind w:left="720"/>
        <w:jc w:val="both"/>
        <w:rPr>
          <w:lang w:val="es-ES"/>
        </w:rPr>
      </w:pPr>
      <w:r w:rsidRPr="00970442">
        <w:rPr>
          <w:lang w:val="es-ES"/>
        </w:rPr>
        <w:t xml:space="preserve">Antes de un operador binario y no después para que los operadores coincidan con los </w:t>
      </w:r>
      <w:proofErr w:type="spellStart"/>
      <w:r w:rsidRPr="00970442">
        <w:rPr>
          <w:lang w:val="es-ES"/>
        </w:rPr>
        <w:t>operandos</w:t>
      </w:r>
      <w:proofErr w:type="spellEnd"/>
      <w:r w:rsidRPr="00970442">
        <w:rPr>
          <w:lang w:val="es-ES"/>
        </w:rPr>
        <w:t>.</w:t>
      </w:r>
    </w:p>
    <w:p w14:paraId="5C577393" w14:textId="77777777" w:rsidR="000E2C53" w:rsidRDefault="000E2C53" w:rsidP="000E2C53">
      <w:pPr>
        <w:pStyle w:val="Prrafodelista"/>
        <w:ind w:left="1440"/>
      </w:pPr>
      <w:proofErr w:type="spellStart"/>
      <w:proofErr w:type="gramStart"/>
      <w:r>
        <w:t>Ej</w:t>
      </w:r>
      <w:proofErr w:type="spellEnd"/>
      <w:r>
        <w:t>.:</w:t>
      </w:r>
      <w:proofErr w:type="gramEnd"/>
    </w:p>
    <w:p w14:paraId="21F9A925" w14:textId="77777777" w:rsidR="000E2C53" w:rsidRPr="00ED254D" w:rsidRDefault="000E2C53" w:rsidP="000E2C53">
      <w:pPr>
        <w:pStyle w:val="Prrafodelista"/>
        <w:ind w:left="1440"/>
      </w:pPr>
      <w:proofErr w:type="spellStart"/>
      <w:proofErr w:type="gramStart"/>
      <w:r>
        <w:t>i</w:t>
      </w:r>
      <w:r w:rsidRPr="00ED254D">
        <w:t>ngresos</w:t>
      </w:r>
      <w:proofErr w:type="spellEnd"/>
      <w:proofErr w:type="gramEnd"/>
      <w:r w:rsidRPr="00ED254D">
        <w:t xml:space="preserve"> = (</w:t>
      </w:r>
      <w:proofErr w:type="spellStart"/>
      <w:r w:rsidRPr="00ED254D">
        <w:t>gross_wages</w:t>
      </w:r>
      <w:proofErr w:type="spellEnd"/>
    </w:p>
    <w:p w14:paraId="01DAA2A6" w14:textId="77777777" w:rsidR="000E2C53" w:rsidRPr="00ED254D" w:rsidRDefault="000E2C53" w:rsidP="000E2C53">
      <w:pPr>
        <w:pStyle w:val="Prrafodelista"/>
        <w:ind w:left="1440"/>
      </w:pPr>
      <w:r w:rsidRPr="00ED254D">
        <w:t xml:space="preserve">          + </w:t>
      </w:r>
      <w:proofErr w:type="spellStart"/>
      <w:r w:rsidRPr="00ED254D">
        <w:t>taxable_interest</w:t>
      </w:r>
      <w:proofErr w:type="spellEnd"/>
    </w:p>
    <w:p w14:paraId="3B9E623E" w14:textId="77777777" w:rsidR="000E2C53" w:rsidRPr="00ED254D" w:rsidRDefault="000E2C53" w:rsidP="000E2C53">
      <w:pPr>
        <w:pStyle w:val="Prrafodelista"/>
        <w:ind w:left="1440"/>
      </w:pPr>
      <w:r w:rsidRPr="00ED254D">
        <w:t xml:space="preserve">          + (</w:t>
      </w:r>
      <w:proofErr w:type="spellStart"/>
      <w:r w:rsidRPr="00ED254D">
        <w:t>dividendos</w:t>
      </w:r>
      <w:proofErr w:type="spellEnd"/>
      <w:r w:rsidRPr="00ED254D">
        <w:t xml:space="preserve"> - </w:t>
      </w:r>
      <w:proofErr w:type="spellStart"/>
      <w:r w:rsidRPr="00ED254D">
        <w:t>qualified_dividends</w:t>
      </w:r>
      <w:proofErr w:type="spellEnd"/>
      <w:r w:rsidRPr="00ED254D">
        <w:t>)</w:t>
      </w:r>
    </w:p>
    <w:p w14:paraId="462BB73F" w14:textId="77777777" w:rsidR="000E2C53" w:rsidRPr="006A57B1" w:rsidRDefault="000E2C53" w:rsidP="000E2C53">
      <w:pPr>
        <w:pStyle w:val="Prrafodelista"/>
        <w:ind w:left="1440"/>
      </w:pPr>
      <w:r w:rsidRPr="00ED254D">
        <w:t xml:space="preserve">          </w:t>
      </w:r>
      <w:r w:rsidRPr="006A57B1">
        <w:t xml:space="preserve">- </w:t>
      </w:r>
      <w:proofErr w:type="spellStart"/>
      <w:r w:rsidRPr="006A57B1">
        <w:t>ira_deduction</w:t>
      </w:r>
      <w:proofErr w:type="spellEnd"/>
    </w:p>
    <w:p w14:paraId="1621CAC0" w14:textId="77777777" w:rsidR="000E2C53" w:rsidRDefault="000E2C53" w:rsidP="000E2C53">
      <w:pPr>
        <w:pStyle w:val="Prrafodelista"/>
        <w:ind w:left="1440"/>
      </w:pPr>
      <w:r w:rsidRPr="006A57B1">
        <w:t xml:space="preserve">          - </w:t>
      </w:r>
      <w:proofErr w:type="spellStart"/>
      <w:r w:rsidRPr="006A57B1">
        <w:t>student_loan_interest</w:t>
      </w:r>
      <w:proofErr w:type="spellEnd"/>
      <w:r w:rsidRPr="006A57B1">
        <w:t>)</w:t>
      </w:r>
    </w:p>
    <w:p w14:paraId="296BD994" w14:textId="77777777" w:rsidR="000E2C53" w:rsidRPr="00970442" w:rsidRDefault="000E2C53" w:rsidP="000E2C53">
      <w:pPr>
        <w:pStyle w:val="Ttulo2"/>
        <w:rPr>
          <w:lang w:val="es-ES"/>
        </w:rPr>
      </w:pPr>
      <w:bookmarkStart w:id="38" w:name="_Toc482231976"/>
      <w:bookmarkStart w:id="39" w:name="_Toc486193796"/>
      <w:r w:rsidRPr="00970442">
        <w:rPr>
          <w:lang w:val="es-ES"/>
        </w:rPr>
        <w:t>Espacios en blanco en expresiones y declaraciones</w:t>
      </w:r>
      <w:bookmarkEnd w:id="38"/>
      <w:bookmarkEnd w:id="39"/>
    </w:p>
    <w:p w14:paraId="2986D497" w14:textId="77777777" w:rsidR="000E2C53" w:rsidRPr="00970442" w:rsidRDefault="000E2C53" w:rsidP="000E2C53">
      <w:pPr>
        <w:ind w:firstLine="720"/>
        <w:rPr>
          <w:lang w:val="es-ES"/>
        </w:rPr>
      </w:pPr>
      <w:r w:rsidRPr="00970442">
        <w:rPr>
          <w:b/>
          <w:lang w:val="es-ES"/>
        </w:rPr>
        <w:t>Evitar</w:t>
      </w:r>
      <w:r w:rsidRPr="00970442">
        <w:rPr>
          <w:lang w:val="es-ES"/>
        </w:rPr>
        <w:t xml:space="preserve"> los espacios en blanco extraños en las siguientes situaciones:</w:t>
      </w:r>
    </w:p>
    <w:p w14:paraId="349665D2" w14:textId="77777777" w:rsidR="000E2C53" w:rsidRPr="00970442" w:rsidRDefault="000E2C53" w:rsidP="000E2C53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dentro paréntesis, corchetes o llaves.</w:t>
      </w:r>
    </w:p>
    <w:p w14:paraId="08CCEF47" w14:textId="77777777" w:rsidR="000E2C53" w:rsidRPr="006A57B1" w:rsidRDefault="000E2C53" w:rsidP="000E2C53">
      <w:pPr>
        <w:pStyle w:val="Prrafodelista"/>
        <w:ind w:left="1800"/>
      </w:pPr>
      <w:r w:rsidRPr="006A57B1">
        <w:t xml:space="preserve">Yes: </w:t>
      </w:r>
      <w:proofErr w:type="gramStart"/>
      <w:r w:rsidRPr="006A57B1">
        <w:t>spam(</w:t>
      </w:r>
      <w:proofErr w:type="gramEnd"/>
      <w:r w:rsidRPr="006A57B1">
        <w:t>ham[1], {eggs: 2})</w:t>
      </w:r>
    </w:p>
    <w:p w14:paraId="39041CEF" w14:textId="77777777" w:rsidR="000E2C53" w:rsidRPr="006A57B1" w:rsidRDefault="000E2C53" w:rsidP="000E2C53">
      <w:pPr>
        <w:pStyle w:val="Prrafodelista"/>
        <w:ind w:left="1800"/>
      </w:pPr>
      <w:r w:rsidRPr="006A57B1">
        <w:t>No:  spam( ham[ 1 ], { eggs: 2 } )</w:t>
      </w:r>
    </w:p>
    <w:p w14:paraId="6DD6C1C1" w14:textId="77777777" w:rsidR="000E2C53" w:rsidRPr="006A57B1" w:rsidRDefault="000E2C53" w:rsidP="000E2C53">
      <w:pPr>
        <w:pStyle w:val="Prrafodelista"/>
        <w:ind w:left="1800"/>
      </w:pPr>
    </w:p>
    <w:p w14:paraId="62D40D83" w14:textId="77777777" w:rsidR="000E2C53" w:rsidRPr="00970442" w:rsidRDefault="000E2C53" w:rsidP="000E2C53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Entre una coma final y un siguiente paréntesis cerca.</w:t>
      </w:r>
    </w:p>
    <w:p w14:paraId="7C1732ED" w14:textId="77777777" w:rsidR="000E2C53" w:rsidRDefault="000E2C53" w:rsidP="000E2C53">
      <w:pPr>
        <w:pStyle w:val="Prrafodelista"/>
        <w:ind w:left="1800"/>
      </w:pPr>
      <w:r>
        <w:t>Yes: foo = (0,)</w:t>
      </w:r>
    </w:p>
    <w:p w14:paraId="2109B439" w14:textId="77777777" w:rsidR="000E2C53" w:rsidRDefault="000E2C53" w:rsidP="000E2C53">
      <w:pPr>
        <w:pStyle w:val="Prrafodelista"/>
        <w:ind w:left="1800"/>
      </w:pPr>
      <w:r>
        <w:t>No:  bar = (0</w:t>
      </w:r>
      <w:proofErr w:type="gramStart"/>
      <w:r>
        <w:t>, )</w:t>
      </w:r>
      <w:proofErr w:type="gramEnd"/>
    </w:p>
    <w:p w14:paraId="0C53A795" w14:textId="77777777" w:rsidR="000E2C53" w:rsidRDefault="000E2C53" w:rsidP="000E2C53">
      <w:pPr>
        <w:pStyle w:val="Prrafodelista"/>
        <w:ind w:left="1800"/>
      </w:pPr>
    </w:p>
    <w:p w14:paraId="0050AD70" w14:textId="77777777" w:rsidR="000E2C53" w:rsidRPr="00970442" w:rsidRDefault="000E2C53" w:rsidP="000E2C53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antes de una coma o punto y coma,:</w:t>
      </w:r>
    </w:p>
    <w:p w14:paraId="321A5EE8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 xml:space="preserve">Yes: </w:t>
      </w:r>
      <w:proofErr w:type="spellStart"/>
      <w:r w:rsidRPr="00970442">
        <w:rPr>
          <w:lang w:val="es-ES"/>
        </w:rPr>
        <w:t>if</w:t>
      </w:r>
      <w:proofErr w:type="spellEnd"/>
      <w:r w:rsidRPr="00970442">
        <w:rPr>
          <w:lang w:val="es-ES"/>
        </w:rPr>
        <w:t xml:space="preserve"> x == 4: </w:t>
      </w:r>
      <w:proofErr w:type="spellStart"/>
      <w:r w:rsidRPr="00970442">
        <w:rPr>
          <w:lang w:val="es-ES"/>
        </w:rPr>
        <w:t>print</w:t>
      </w:r>
      <w:proofErr w:type="spellEnd"/>
      <w:r w:rsidRPr="00970442">
        <w:rPr>
          <w:lang w:val="es-ES"/>
        </w:rPr>
        <w:t xml:space="preserve"> x, y; x, y = y, x</w:t>
      </w:r>
    </w:p>
    <w:p w14:paraId="38B7AD1F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No</w:t>
      </w:r>
      <w:proofErr w:type="gramStart"/>
      <w:r w:rsidRPr="00970442">
        <w:rPr>
          <w:lang w:val="es-ES"/>
        </w:rPr>
        <w:t xml:space="preserve">:  </w:t>
      </w:r>
      <w:proofErr w:type="spellStart"/>
      <w:r w:rsidRPr="00970442">
        <w:rPr>
          <w:lang w:val="es-ES"/>
        </w:rPr>
        <w:t>if</w:t>
      </w:r>
      <w:proofErr w:type="spellEnd"/>
      <w:proofErr w:type="gramEnd"/>
      <w:r w:rsidRPr="00970442">
        <w:rPr>
          <w:lang w:val="es-ES"/>
        </w:rPr>
        <w:t xml:space="preserve"> x == 4 : </w:t>
      </w:r>
      <w:proofErr w:type="spellStart"/>
      <w:r w:rsidRPr="00970442">
        <w:rPr>
          <w:lang w:val="es-ES"/>
        </w:rPr>
        <w:t>print</w:t>
      </w:r>
      <w:proofErr w:type="spellEnd"/>
      <w:r w:rsidRPr="00970442">
        <w:rPr>
          <w:lang w:val="es-ES"/>
        </w:rPr>
        <w:t xml:space="preserve"> x , y ; x , y = y , x</w:t>
      </w:r>
    </w:p>
    <w:p w14:paraId="79794105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</w:p>
    <w:p w14:paraId="3BC056F3" w14:textId="77777777" w:rsidR="000E2C53" w:rsidRPr="00970442" w:rsidRDefault="000E2C53" w:rsidP="000E2C53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antes del paréntesis de apertura que se inicia la lista de argumentos de una llamada de función:</w:t>
      </w:r>
    </w:p>
    <w:p w14:paraId="5CD4851D" w14:textId="77777777" w:rsidR="000E2C53" w:rsidRDefault="000E2C53" w:rsidP="000E2C53">
      <w:pPr>
        <w:pStyle w:val="Prrafodelista"/>
        <w:ind w:left="1800"/>
      </w:pPr>
      <w:r>
        <w:t xml:space="preserve">Yes: </w:t>
      </w:r>
      <w:proofErr w:type="gramStart"/>
      <w:r>
        <w:t>spam(</w:t>
      </w:r>
      <w:proofErr w:type="gramEnd"/>
      <w:r>
        <w:t>1)</w:t>
      </w:r>
    </w:p>
    <w:p w14:paraId="60038565" w14:textId="77777777" w:rsidR="000E2C53" w:rsidRDefault="000E2C53" w:rsidP="000E2C53">
      <w:pPr>
        <w:pStyle w:val="Prrafodelista"/>
        <w:ind w:left="1800"/>
      </w:pPr>
      <w:r>
        <w:t>No:  spam (1)</w:t>
      </w:r>
    </w:p>
    <w:p w14:paraId="0221680F" w14:textId="77777777" w:rsidR="000E2C53" w:rsidRDefault="000E2C53" w:rsidP="000E2C53">
      <w:pPr>
        <w:pStyle w:val="Prrafodelista"/>
        <w:ind w:left="1800"/>
      </w:pPr>
    </w:p>
    <w:p w14:paraId="56A1BE4C" w14:textId="77777777" w:rsidR="000E2C53" w:rsidRPr="00970442" w:rsidRDefault="000E2C53" w:rsidP="000E2C53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antes del paréntesis de apertura que se inicia una indexación o el corte:</w:t>
      </w:r>
    </w:p>
    <w:p w14:paraId="160E41F4" w14:textId="77777777" w:rsidR="000E2C53" w:rsidRPr="001573A5" w:rsidRDefault="000E2C53" w:rsidP="000E2C53">
      <w:pPr>
        <w:pStyle w:val="Prrafodelista"/>
        <w:ind w:left="1800"/>
      </w:pPr>
      <w:r w:rsidRPr="001573A5">
        <w:t xml:space="preserve">Yes: </w:t>
      </w:r>
      <w:proofErr w:type="spellStart"/>
      <w:proofErr w:type="gramStart"/>
      <w:r w:rsidRPr="001573A5">
        <w:t>dct</w:t>
      </w:r>
      <w:proofErr w:type="spellEnd"/>
      <w:r w:rsidRPr="001573A5">
        <w:t>[</w:t>
      </w:r>
      <w:proofErr w:type="gramEnd"/>
      <w:r w:rsidRPr="001573A5">
        <w:t xml:space="preserve">'key'] = </w:t>
      </w:r>
      <w:proofErr w:type="spellStart"/>
      <w:r w:rsidRPr="001573A5">
        <w:t>lst</w:t>
      </w:r>
      <w:proofErr w:type="spellEnd"/>
      <w:r w:rsidRPr="001573A5">
        <w:t>[index]</w:t>
      </w:r>
    </w:p>
    <w:p w14:paraId="3C04FE0A" w14:textId="77777777" w:rsidR="000E2C53" w:rsidRDefault="000E2C53" w:rsidP="000E2C53">
      <w:pPr>
        <w:pStyle w:val="Prrafodelista"/>
        <w:ind w:left="1800"/>
      </w:pPr>
      <w:r w:rsidRPr="001573A5">
        <w:t xml:space="preserve">No:  </w:t>
      </w:r>
      <w:proofErr w:type="spellStart"/>
      <w:r w:rsidRPr="001573A5">
        <w:t>dct</w:t>
      </w:r>
      <w:proofErr w:type="spellEnd"/>
      <w:r w:rsidRPr="001573A5">
        <w:t xml:space="preserve"> ['key'] = </w:t>
      </w:r>
      <w:proofErr w:type="spellStart"/>
      <w:r w:rsidRPr="001573A5">
        <w:t>lst</w:t>
      </w:r>
      <w:proofErr w:type="spellEnd"/>
      <w:r w:rsidRPr="001573A5">
        <w:t xml:space="preserve"> [index]</w:t>
      </w:r>
    </w:p>
    <w:p w14:paraId="26929BA7" w14:textId="77777777" w:rsidR="000E2C53" w:rsidRPr="001573A5" w:rsidRDefault="000E2C53" w:rsidP="000E2C53">
      <w:pPr>
        <w:pStyle w:val="Prrafodelista"/>
        <w:ind w:left="1800"/>
      </w:pPr>
    </w:p>
    <w:p w14:paraId="616A1D39" w14:textId="77777777" w:rsidR="000E2C53" w:rsidRPr="00970442" w:rsidRDefault="000E2C53" w:rsidP="000E2C53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Más de un espacio alrededor de una asignación (u otro) del operador para alinear con otro.</w:t>
      </w:r>
    </w:p>
    <w:p w14:paraId="3EEFFF74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Sí:</w:t>
      </w:r>
    </w:p>
    <w:p w14:paraId="1827E6A0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x = 1</w:t>
      </w:r>
    </w:p>
    <w:p w14:paraId="4DC747AA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y = 2</w:t>
      </w:r>
    </w:p>
    <w:p w14:paraId="71151FCB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proofErr w:type="spellStart"/>
      <w:r w:rsidRPr="00970442">
        <w:rPr>
          <w:lang w:val="es-ES"/>
        </w:rPr>
        <w:t>long_variable</w:t>
      </w:r>
      <w:proofErr w:type="spellEnd"/>
      <w:r w:rsidRPr="00970442">
        <w:rPr>
          <w:lang w:val="es-ES"/>
        </w:rPr>
        <w:t xml:space="preserve"> = 3</w:t>
      </w:r>
    </w:p>
    <w:p w14:paraId="5271A32F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lastRenderedPageBreak/>
        <w:t>No:</w:t>
      </w:r>
    </w:p>
    <w:p w14:paraId="6C8E2667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x             = 1</w:t>
      </w:r>
    </w:p>
    <w:p w14:paraId="24641F93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y             = 2</w:t>
      </w:r>
    </w:p>
    <w:p w14:paraId="301C2272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proofErr w:type="spellStart"/>
      <w:r w:rsidRPr="00970442">
        <w:rPr>
          <w:lang w:val="es-ES"/>
        </w:rPr>
        <w:t>long_variable</w:t>
      </w:r>
      <w:proofErr w:type="spellEnd"/>
      <w:r w:rsidRPr="00970442">
        <w:rPr>
          <w:lang w:val="es-ES"/>
        </w:rPr>
        <w:t xml:space="preserve"> = 3</w:t>
      </w:r>
    </w:p>
    <w:p w14:paraId="4262334D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</w:p>
    <w:p w14:paraId="4C56DA2D" w14:textId="77777777" w:rsidR="000E2C53" w:rsidRPr="00970442" w:rsidRDefault="000E2C53" w:rsidP="000E2C53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Si se utilizan los operadores con diferentes prioridades, considerar la adición de un espacio en blanco alrededor de los operadores con la prioridad más baja (es). Use su propio juicio; Sin embargo, nunca utilice más de un espacio, y siempre tienen la misma cantidad de espacio en blanco en ambos lados de un operador binario.</w:t>
      </w:r>
    </w:p>
    <w:p w14:paraId="3AFCDBF2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</w:p>
    <w:p w14:paraId="118EA676" w14:textId="77777777" w:rsidR="000E2C53" w:rsidRPr="001573A5" w:rsidRDefault="000E2C53" w:rsidP="000E2C53">
      <w:pPr>
        <w:pStyle w:val="Prrafodelista"/>
        <w:ind w:left="1800"/>
      </w:pPr>
      <w:proofErr w:type="spellStart"/>
      <w:r w:rsidRPr="001573A5">
        <w:t>Sí</w:t>
      </w:r>
      <w:proofErr w:type="spellEnd"/>
      <w:r w:rsidRPr="001573A5">
        <w:t>:</w:t>
      </w:r>
    </w:p>
    <w:p w14:paraId="2894C4A6" w14:textId="77777777" w:rsidR="000E2C53" w:rsidRPr="001573A5" w:rsidRDefault="000E2C53" w:rsidP="000E2C53">
      <w:pPr>
        <w:pStyle w:val="Prrafodelista"/>
        <w:ind w:left="1800"/>
      </w:pPr>
      <w:proofErr w:type="spellStart"/>
      <w:r w:rsidRPr="001573A5">
        <w:t>i</w:t>
      </w:r>
      <w:proofErr w:type="spellEnd"/>
      <w:r w:rsidRPr="001573A5">
        <w:t xml:space="preserve"> = </w:t>
      </w:r>
      <w:proofErr w:type="spellStart"/>
      <w:r w:rsidRPr="001573A5">
        <w:t>i</w:t>
      </w:r>
      <w:proofErr w:type="spellEnd"/>
      <w:r w:rsidRPr="001573A5">
        <w:t xml:space="preserve"> + 1</w:t>
      </w:r>
    </w:p>
    <w:p w14:paraId="6E48EE97" w14:textId="77777777" w:rsidR="000E2C53" w:rsidRPr="001573A5" w:rsidRDefault="000E2C53" w:rsidP="000E2C53">
      <w:pPr>
        <w:pStyle w:val="Prrafodelista"/>
        <w:ind w:left="1800"/>
      </w:pPr>
      <w:proofErr w:type="gramStart"/>
      <w:r w:rsidRPr="001573A5">
        <w:t>submitted</w:t>
      </w:r>
      <w:proofErr w:type="gramEnd"/>
      <w:r w:rsidRPr="001573A5">
        <w:t xml:space="preserve"> += 1</w:t>
      </w:r>
    </w:p>
    <w:p w14:paraId="7EF61255" w14:textId="77777777" w:rsidR="000E2C53" w:rsidRPr="001573A5" w:rsidRDefault="000E2C53" w:rsidP="000E2C53">
      <w:pPr>
        <w:pStyle w:val="Prrafodelista"/>
        <w:ind w:left="1800"/>
      </w:pPr>
      <w:r w:rsidRPr="001573A5">
        <w:t>x = x*2 - 1</w:t>
      </w:r>
    </w:p>
    <w:p w14:paraId="412A5445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hypot2 = x*x + y*y</w:t>
      </w:r>
    </w:p>
    <w:p w14:paraId="0FEFAB9E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c = (</w:t>
      </w:r>
      <w:proofErr w:type="spellStart"/>
      <w:r w:rsidRPr="00970442">
        <w:rPr>
          <w:lang w:val="es-ES"/>
        </w:rPr>
        <w:t>a+b</w:t>
      </w:r>
      <w:proofErr w:type="spellEnd"/>
      <w:r w:rsidRPr="00970442">
        <w:rPr>
          <w:lang w:val="es-ES"/>
        </w:rPr>
        <w:t>) * (a-b)</w:t>
      </w:r>
    </w:p>
    <w:p w14:paraId="789789FD" w14:textId="77777777" w:rsidR="000E2C53" w:rsidRPr="001573A5" w:rsidRDefault="000E2C53" w:rsidP="000E2C53">
      <w:pPr>
        <w:pStyle w:val="Prrafodelista"/>
        <w:ind w:left="1800"/>
      </w:pPr>
      <w:r w:rsidRPr="001573A5">
        <w:t>No:</w:t>
      </w:r>
    </w:p>
    <w:p w14:paraId="68959496" w14:textId="77777777" w:rsidR="000E2C53" w:rsidRPr="001573A5" w:rsidRDefault="000E2C53" w:rsidP="000E2C53">
      <w:pPr>
        <w:pStyle w:val="Prrafodelista"/>
        <w:ind w:left="1800"/>
      </w:pPr>
      <w:proofErr w:type="spellStart"/>
      <w:r w:rsidRPr="001573A5">
        <w:t>i</w:t>
      </w:r>
      <w:proofErr w:type="spellEnd"/>
      <w:r w:rsidRPr="001573A5">
        <w:t>=i+1</w:t>
      </w:r>
    </w:p>
    <w:p w14:paraId="4D722B10" w14:textId="77777777" w:rsidR="000E2C53" w:rsidRPr="001573A5" w:rsidRDefault="000E2C53" w:rsidP="000E2C53">
      <w:pPr>
        <w:pStyle w:val="Prrafodelista"/>
        <w:ind w:left="1800"/>
      </w:pPr>
      <w:proofErr w:type="gramStart"/>
      <w:r w:rsidRPr="001573A5">
        <w:t>submitted</w:t>
      </w:r>
      <w:proofErr w:type="gramEnd"/>
      <w:r w:rsidRPr="001573A5">
        <w:t xml:space="preserve"> +=1</w:t>
      </w:r>
    </w:p>
    <w:p w14:paraId="2FEAE638" w14:textId="77777777" w:rsidR="000E2C53" w:rsidRPr="001573A5" w:rsidRDefault="000E2C53" w:rsidP="000E2C53">
      <w:pPr>
        <w:pStyle w:val="Prrafodelista"/>
        <w:ind w:left="1800"/>
      </w:pPr>
      <w:r w:rsidRPr="001573A5">
        <w:t>x = x * 2 - 1</w:t>
      </w:r>
    </w:p>
    <w:p w14:paraId="618ED147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hypot2 = x * x + y * y</w:t>
      </w:r>
    </w:p>
    <w:p w14:paraId="3EFF6FF4" w14:textId="77777777" w:rsidR="000E2C53" w:rsidRPr="00970442" w:rsidRDefault="000E2C53" w:rsidP="000E2C53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c = (a + b) * (a - b)</w:t>
      </w:r>
    </w:p>
    <w:p w14:paraId="3F2D0B6A" w14:textId="77777777" w:rsidR="00970442" w:rsidRPr="00970442" w:rsidRDefault="00970442" w:rsidP="00970442">
      <w:pPr>
        <w:rPr>
          <w:lang w:val="es-ES"/>
        </w:rPr>
      </w:pPr>
    </w:p>
    <w:p w14:paraId="6D990EE5" w14:textId="16416A54" w:rsidR="00B04F0B" w:rsidRPr="0018186F" w:rsidRDefault="00D17D9B" w:rsidP="00783AD5">
      <w:pPr>
        <w:pStyle w:val="Ttulo1"/>
        <w:suppressAutoHyphens/>
        <w:jc w:val="both"/>
        <w:rPr>
          <w:rFonts w:cs="Arial"/>
          <w:lang w:val="es-BO"/>
        </w:rPr>
      </w:pPr>
      <w:bookmarkStart w:id="40" w:name="_Toc486193797"/>
      <w:r w:rsidRPr="0018186F">
        <w:rPr>
          <w:rFonts w:cs="Arial"/>
          <w:lang w:val="es-BO"/>
        </w:rPr>
        <w:t>Conclusiones</w:t>
      </w:r>
      <w:bookmarkEnd w:id="40"/>
    </w:p>
    <w:p w14:paraId="76F30BE2" w14:textId="77777777" w:rsidR="00492859" w:rsidRDefault="00492859" w:rsidP="00783AD5">
      <w:pPr>
        <w:suppressAutoHyphens/>
        <w:ind w:left="720"/>
        <w:jc w:val="both"/>
        <w:rPr>
          <w:lang w:val="es-BO"/>
        </w:rPr>
      </w:pPr>
      <w:r>
        <w:rPr>
          <w:lang w:val="es-BO"/>
        </w:rPr>
        <w:t>Las conclusiones a las que se llegaron son:</w:t>
      </w:r>
    </w:p>
    <w:p w14:paraId="651BC5A0" w14:textId="77777777" w:rsidR="00492859" w:rsidRDefault="00492859" w:rsidP="00783AD5">
      <w:pPr>
        <w:suppressAutoHyphens/>
        <w:ind w:left="720"/>
        <w:jc w:val="both"/>
        <w:rPr>
          <w:lang w:val="es-BO"/>
        </w:rPr>
      </w:pPr>
    </w:p>
    <w:p w14:paraId="7AFA7F50" w14:textId="29DAE433" w:rsidR="00492859" w:rsidRDefault="00F54155" w:rsidP="00F54155">
      <w:pPr>
        <w:pStyle w:val="Prrafodelista"/>
        <w:numPr>
          <w:ilvl w:val="0"/>
          <w:numId w:val="4"/>
        </w:numPr>
        <w:suppressAutoHyphens/>
        <w:jc w:val="both"/>
        <w:rPr>
          <w:lang w:val="es-BO"/>
        </w:rPr>
      </w:pPr>
      <w:r>
        <w:rPr>
          <w:lang w:val="es-BO"/>
        </w:rPr>
        <w:t>Se logró desarrollar la aplicación en el lenguaje predeterminado, haciendo uso de las metodologías, conceptos y otros aprendidos en clase.</w:t>
      </w:r>
    </w:p>
    <w:p w14:paraId="072ECF7F" w14:textId="0CCB5058" w:rsidR="00F54155" w:rsidRDefault="00F54155" w:rsidP="00F54155">
      <w:pPr>
        <w:pStyle w:val="Prrafodelista"/>
        <w:numPr>
          <w:ilvl w:val="0"/>
          <w:numId w:val="4"/>
        </w:numPr>
        <w:suppressAutoHyphens/>
        <w:jc w:val="both"/>
        <w:rPr>
          <w:lang w:val="es-BO"/>
        </w:rPr>
      </w:pPr>
      <w:r>
        <w:rPr>
          <w:lang w:val="es-BO"/>
        </w:rPr>
        <w:t>Se lograron satisfacer los requerimientos previamente establecidos.</w:t>
      </w:r>
    </w:p>
    <w:p w14:paraId="4D7140AF" w14:textId="6360901B" w:rsidR="00F54155" w:rsidRDefault="00F54155" w:rsidP="00F54155">
      <w:pPr>
        <w:pStyle w:val="Prrafodelista"/>
        <w:numPr>
          <w:ilvl w:val="0"/>
          <w:numId w:val="4"/>
        </w:numPr>
        <w:suppressAutoHyphens/>
        <w:jc w:val="both"/>
        <w:rPr>
          <w:lang w:val="es-BO"/>
        </w:rPr>
      </w:pPr>
      <w:r>
        <w:rPr>
          <w:lang w:val="es-BO"/>
        </w:rPr>
        <w:t>El proyecto funciona satisfactoriamente, a pesar de que hay cosas que se pueden mejorar, y funcionalidades que se pueden optimizar con algunos cambios.</w:t>
      </w:r>
    </w:p>
    <w:p w14:paraId="2075D45C" w14:textId="77777777" w:rsidR="00F54155" w:rsidRPr="001240CF" w:rsidRDefault="00F54155" w:rsidP="0013522A">
      <w:pPr>
        <w:pStyle w:val="Prrafodelista"/>
        <w:suppressAutoHyphens/>
        <w:ind w:left="1440"/>
        <w:jc w:val="both"/>
        <w:rPr>
          <w:lang w:val="es-BO"/>
        </w:rPr>
      </w:pPr>
    </w:p>
    <w:p w14:paraId="34D15844" w14:textId="0945535D" w:rsidR="00B04F0B" w:rsidRPr="006769AC" w:rsidRDefault="00D17D9B" w:rsidP="00783AD5">
      <w:pPr>
        <w:pStyle w:val="Ttulo1"/>
        <w:suppressAutoHyphens/>
        <w:jc w:val="both"/>
        <w:rPr>
          <w:rFonts w:cs="Arial"/>
          <w:lang w:val="es-BO"/>
        </w:rPr>
      </w:pPr>
      <w:bookmarkStart w:id="41" w:name="_Toc486193798"/>
      <w:r w:rsidRPr="006769AC">
        <w:rPr>
          <w:rFonts w:cs="Arial"/>
          <w:lang w:val="es-BO"/>
        </w:rPr>
        <w:t>Recomendaciones</w:t>
      </w:r>
      <w:bookmarkEnd w:id="41"/>
    </w:p>
    <w:p w14:paraId="7903ED97" w14:textId="77777777" w:rsidR="00BD1614" w:rsidRDefault="00BD1614" w:rsidP="00783AD5">
      <w:pPr>
        <w:suppressAutoHyphens/>
        <w:ind w:left="720"/>
        <w:rPr>
          <w:lang w:val="es-BO"/>
        </w:rPr>
      </w:pPr>
      <w:r>
        <w:rPr>
          <w:lang w:val="es-BO"/>
        </w:rPr>
        <w:t>Las recomendaciones son las siguientes:</w:t>
      </w:r>
    </w:p>
    <w:p w14:paraId="29298843" w14:textId="54AD8A8A" w:rsidR="00BD1614" w:rsidRDefault="00BD1614" w:rsidP="000E6D5D">
      <w:pPr>
        <w:pStyle w:val="Prrafodelista"/>
        <w:numPr>
          <w:ilvl w:val="0"/>
          <w:numId w:val="3"/>
        </w:numPr>
        <w:suppressAutoHyphens/>
        <w:jc w:val="both"/>
        <w:rPr>
          <w:lang w:val="es-BO"/>
        </w:rPr>
      </w:pPr>
      <w:r>
        <w:rPr>
          <w:lang w:val="es-BO"/>
        </w:rPr>
        <w:t>Eliminar posibles errores existentes e</w:t>
      </w:r>
      <w:r w:rsidR="00492859">
        <w:rPr>
          <w:lang w:val="es-BO"/>
        </w:rPr>
        <w:t xml:space="preserve">n </w:t>
      </w:r>
      <w:r w:rsidR="00205B12">
        <w:rPr>
          <w:lang w:val="es-BO"/>
        </w:rPr>
        <w:t xml:space="preserve">el </w:t>
      </w:r>
      <w:r w:rsidR="00492859">
        <w:rPr>
          <w:lang w:val="es-BO"/>
        </w:rPr>
        <w:t xml:space="preserve">desarrollo de la aplicación. </w:t>
      </w:r>
    </w:p>
    <w:p w14:paraId="4ED90941" w14:textId="226D4D6B" w:rsidR="00F54155" w:rsidRDefault="0013522A" w:rsidP="000E6D5D">
      <w:pPr>
        <w:pStyle w:val="Prrafodelista"/>
        <w:numPr>
          <w:ilvl w:val="0"/>
          <w:numId w:val="3"/>
        </w:numPr>
        <w:suppressAutoHyphens/>
        <w:jc w:val="both"/>
        <w:rPr>
          <w:lang w:val="es-BO"/>
        </w:rPr>
      </w:pPr>
      <w:r>
        <w:rPr>
          <w:lang w:val="es-BO"/>
        </w:rPr>
        <w:t>Implementar más funcionalidades al proyecto.</w:t>
      </w:r>
    </w:p>
    <w:p w14:paraId="569D29B7" w14:textId="7685BA4B" w:rsidR="0013522A" w:rsidRDefault="0013522A" w:rsidP="000E6D5D">
      <w:pPr>
        <w:pStyle w:val="Prrafodelista"/>
        <w:numPr>
          <w:ilvl w:val="0"/>
          <w:numId w:val="3"/>
        </w:numPr>
        <w:suppressAutoHyphens/>
        <w:jc w:val="both"/>
        <w:rPr>
          <w:lang w:val="es-BO"/>
        </w:rPr>
      </w:pPr>
      <w:r>
        <w:rPr>
          <w:lang w:val="es-BO"/>
        </w:rPr>
        <w:t>Se puede mejorar la función de facturar, para que no existan problemas en ningún caso.</w:t>
      </w:r>
    </w:p>
    <w:p w14:paraId="13C6BE06" w14:textId="04CFB3EA" w:rsidR="0013522A" w:rsidRPr="00492859" w:rsidRDefault="0013522A" w:rsidP="000E6D5D">
      <w:pPr>
        <w:pStyle w:val="Prrafodelista"/>
        <w:numPr>
          <w:ilvl w:val="0"/>
          <w:numId w:val="3"/>
        </w:numPr>
        <w:suppressAutoHyphens/>
        <w:jc w:val="both"/>
        <w:rPr>
          <w:lang w:val="es-BO"/>
        </w:rPr>
      </w:pPr>
      <w:r>
        <w:rPr>
          <w:lang w:val="es-BO"/>
        </w:rPr>
        <w:t>Implementar en más casos el uso de excepciones, para que evitar posibles errores.</w:t>
      </w:r>
    </w:p>
    <w:p w14:paraId="49AFD179" w14:textId="77777777" w:rsidR="00BD1614" w:rsidRPr="00BD1614" w:rsidRDefault="00BD1614" w:rsidP="00783AD5">
      <w:pPr>
        <w:suppressAutoHyphens/>
        <w:ind w:left="720"/>
        <w:rPr>
          <w:lang w:val="es-ES"/>
        </w:rPr>
      </w:pPr>
    </w:p>
    <w:p w14:paraId="09D9FCA0" w14:textId="77777777" w:rsidR="00D55709" w:rsidRPr="00D55709" w:rsidRDefault="00D55709" w:rsidP="00783AD5">
      <w:pPr>
        <w:suppressAutoHyphens/>
        <w:rPr>
          <w:lang w:val="es-BO"/>
        </w:rPr>
      </w:pPr>
    </w:p>
    <w:p w14:paraId="5D63171D" w14:textId="6DA632A1" w:rsidR="00BD1614" w:rsidRDefault="00D17D9B" w:rsidP="0073048B">
      <w:pPr>
        <w:pStyle w:val="Ttulo1"/>
        <w:suppressAutoHyphens/>
        <w:jc w:val="both"/>
        <w:rPr>
          <w:rFonts w:cs="Arial"/>
          <w:lang w:val="es-BO"/>
        </w:rPr>
      </w:pPr>
      <w:bookmarkStart w:id="42" w:name="_Toc486193799"/>
      <w:r>
        <w:rPr>
          <w:rFonts w:cs="Arial"/>
          <w:lang w:val="es-BO"/>
        </w:rPr>
        <w:t>Bibliografía</w:t>
      </w:r>
      <w:bookmarkEnd w:id="42"/>
    </w:p>
    <w:p w14:paraId="627739FF" w14:textId="2A6C9ED3" w:rsidR="00D55709" w:rsidRPr="00F54155" w:rsidRDefault="0073048B" w:rsidP="00F54155">
      <w:pPr>
        <w:pStyle w:val="Prrafodelista"/>
        <w:numPr>
          <w:ilvl w:val="0"/>
          <w:numId w:val="14"/>
        </w:numPr>
        <w:jc w:val="both"/>
        <w:rPr>
          <w:lang w:val="es-BO"/>
        </w:rPr>
      </w:pPr>
      <w:r>
        <w:rPr>
          <w:lang w:val="es-BO"/>
        </w:rPr>
        <w:t>Diapositivas del curso</w:t>
      </w:r>
    </w:p>
    <w:p w14:paraId="1143F0A5" w14:textId="7DDD3546" w:rsidR="00D55709" w:rsidRDefault="00D17D9B" w:rsidP="00783AD5">
      <w:pPr>
        <w:pStyle w:val="Ttulo1"/>
        <w:suppressAutoHyphens/>
        <w:jc w:val="both"/>
        <w:rPr>
          <w:rFonts w:cs="Arial"/>
          <w:lang w:val="es-BO"/>
        </w:rPr>
      </w:pPr>
      <w:bookmarkStart w:id="43" w:name="_Toc486193800"/>
      <w:r>
        <w:rPr>
          <w:rFonts w:cs="Arial"/>
          <w:lang w:val="es-BO"/>
        </w:rPr>
        <w:t>Anexos</w:t>
      </w:r>
      <w:bookmarkEnd w:id="43"/>
    </w:p>
    <w:p w14:paraId="5567CB66" w14:textId="2415BF40" w:rsidR="00C75070" w:rsidRDefault="00C75070" w:rsidP="00F54155">
      <w:pPr>
        <w:pStyle w:val="Prrafodelista"/>
        <w:numPr>
          <w:ilvl w:val="0"/>
          <w:numId w:val="15"/>
        </w:numPr>
        <w:rPr>
          <w:lang w:val="es-BO"/>
        </w:rPr>
      </w:pPr>
      <w:r>
        <w:rPr>
          <w:lang w:val="es-BO"/>
        </w:rPr>
        <w:t>Manual de usuario (documento adjunto)</w:t>
      </w:r>
    </w:p>
    <w:p w14:paraId="46DAE184" w14:textId="58C1FB57" w:rsidR="00742FD9" w:rsidRDefault="00742FD9" w:rsidP="00F54155">
      <w:pPr>
        <w:pStyle w:val="Prrafodelista"/>
        <w:numPr>
          <w:ilvl w:val="0"/>
          <w:numId w:val="15"/>
        </w:numPr>
        <w:rPr>
          <w:lang w:val="es-BO"/>
        </w:rPr>
      </w:pPr>
      <w:proofErr w:type="spellStart"/>
      <w:r>
        <w:rPr>
          <w:lang w:val="es-BO"/>
        </w:rPr>
        <w:t>Youtube</w:t>
      </w:r>
      <w:proofErr w:type="spellEnd"/>
      <w:r>
        <w:rPr>
          <w:lang w:val="es-BO"/>
        </w:rPr>
        <w:t>: Tutorial para conexión con base de datos.</w:t>
      </w:r>
    </w:p>
    <w:p w14:paraId="63A23522" w14:textId="4DCE8752" w:rsidR="00742FD9" w:rsidRDefault="00E37158" w:rsidP="00742FD9">
      <w:pPr>
        <w:pStyle w:val="Prrafodelista"/>
        <w:ind w:left="1080"/>
        <w:rPr>
          <w:lang w:val="es-BO"/>
        </w:rPr>
      </w:pPr>
      <w:hyperlink r:id="rId13" w:history="1">
        <w:r w:rsidR="00742FD9" w:rsidRPr="00426BB2">
          <w:rPr>
            <w:rStyle w:val="Hipervnculo"/>
            <w:lang w:val="es-BO"/>
          </w:rPr>
          <w:t>https://www.youtube.com/watch?v=_4D6_j_JGes</w:t>
        </w:r>
      </w:hyperlink>
      <w:r w:rsidR="00742FD9">
        <w:rPr>
          <w:lang w:val="es-BO"/>
        </w:rPr>
        <w:br/>
      </w:r>
    </w:p>
    <w:p w14:paraId="0BC67D4F" w14:textId="3DA310FD" w:rsidR="00742FD9" w:rsidRDefault="00742FD9" w:rsidP="00F54155">
      <w:pPr>
        <w:pStyle w:val="Prrafodelista"/>
        <w:numPr>
          <w:ilvl w:val="0"/>
          <w:numId w:val="15"/>
        </w:numPr>
        <w:rPr>
          <w:lang w:val="es-BO"/>
        </w:rPr>
      </w:pPr>
      <w:r>
        <w:rPr>
          <w:lang w:val="es-BO"/>
        </w:rPr>
        <w:t>Tutoriales para el manejo de distintas herramientas (</w:t>
      </w:r>
      <w:proofErr w:type="spellStart"/>
      <w:r>
        <w:rPr>
          <w:lang w:val="es-BO"/>
        </w:rPr>
        <w:t>listbox</w:t>
      </w:r>
      <w:proofErr w:type="spellEnd"/>
      <w:r>
        <w:rPr>
          <w:lang w:val="es-BO"/>
        </w:rPr>
        <w:t xml:space="preserve">, </w:t>
      </w:r>
      <w:proofErr w:type="spellStart"/>
      <w:r>
        <w:rPr>
          <w:lang w:val="es-BO"/>
        </w:rPr>
        <w:t>picturebox</w:t>
      </w:r>
      <w:proofErr w:type="spellEnd"/>
      <w:r>
        <w:rPr>
          <w:lang w:val="es-BO"/>
        </w:rPr>
        <w:t xml:space="preserve">, </w:t>
      </w:r>
      <w:proofErr w:type="spellStart"/>
      <w:r>
        <w:rPr>
          <w:lang w:val="es-BO"/>
        </w:rPr>
        <w:t>etc</w:t>
      </w:r>
      <w:proofErr w:type="spellEnd"/>
      <w:r>
        <w:rPr>
          <w:lang w:val="es-BO"/>
        </w:rPr>
        <w:t>).</w:t>
      </w:r>
    </w:p>
    <w:p w14:paraId="072A3B4B" w14:textId="4B3B23C1" w:rsidR="00742FD9" w:rsidRDefault="00E37158" w:rsidP="00742FD9">
      <w:pPr>
        <w:pStyle w:val="Prrafodelista"/>
        <w:ind w:left="1080"/>
        <w:rPr>
          <w:lang w:val="es-BO"/>
        </w:rPr>
      </w:pPr>
      <w:hyperlink r:id="rId14" w:history="1">
        <w:r w:rsidR="00742FD9" w:rsidRPr="00426BB2">
          <w:rPr>
            <w:rStyle w:val="Hipervnculo"/>
            <w:lang w:val="es-BO"/>
          </w:rPr>
          <w:t>https://msdn.microsoft.com/es-es/library/ms172590(v=vs.90).aspx</w:t>
        </w:r>
      </w:hyperlink>
    </w:p>
    <w:p w14:paraId="0F5B143E" w14:textId="7B66B8DB" w:rsidR="00742FD9" w:rsidRDefault="00E37158" w:rsidP="00742FD9">
      <w:pPr>
        <w:pStyle w:val="Prrafodelista"/>
        <w:ind w:left="1080"/>
        <w:rPr>
          <w:lang w:val="es-BO"/>
        </w:rPr>
      </w:pPr>
      <w:hyperlink r:id="rId15" w:history="1">
        <w:r w:rsidR="00742FD9" w:rsidRPr="00426BB2">
          <w:rPr>
            <w:rStyle w:val="Hipervnculo"/>
            <w:lang w:val="es-BO"/>
          </w:rPr>
          <w:t>http://www.forosdelweb.com/f69/ver-varias-imagenes-picturebox-621226/</w:t>
        </w:r>
      </w:hyperlink>
    </w:p>
    <w:p w14:paraId="3F9ADD61" w14:textId="0CDF6A7E" w:rsidR="00742FD9" w:rsidRDefault="00E37158" w:rsidP="00742FD9">
      <w:pPr>
        <w:pStyle w:val="Prrafodelista"/>
        <w:ind w:left="1080"/>
        <w:rPr>
          <w:lang w:val="es-BO"/>
        </w:rPr>
      </w:pPr>
      <w:hyperlink r:id="rId16" w:history="1">
        <w:r w:rsidR="00742FD9" w:rsidRPr="00426BB2">
          <w:rPr>
            <w:rStyle w:val="Hipervnculo"/>
            <w:lang w:val="es-BO"/>
          </w:rPr>
          <w:t>https://www.youtube.com/watch?v=HJOKKR4qE0U</w:t>
        </w:r>
      </w:hyperlink>
    </w:p>
    <w:p w14:paraId="6CC84978" w14:textId="4434EE34" w:rsidR="00742FD9" w:rsidRDefault="00E37158" w:rsidP="00742FD9">
      <w:pPr>
        <w:pStyle w:val="Prrafodelista"/>
        <w:ind w:left="1080"/>
        <w:rPr>
          <w:lang w:val="es-BO"/>
        </w:rPr>
      </w:pPr>
      <w:hyperlink r:id="rId17" w:history="1">
        <w:r w:rsidR="00742FD9" w:rsidRPr="00426BB2">
          <w:rPr>
            <w:rStyle w:val="Hipervnculo"/>
            <w:lang w:val="es-BO"/>
          </w:rPr>
          <w:t>https://msdn.microsoft.com/es-es/library/system.drawing.bitmap(v=vs.110).aspx</w:t>
        </w:r>
      </w:hyperlink>
    </w:p>
    <w:p w14:paraId="7F4073F0" w14:textId="77777777" w:rsidR="00742FD9" w:rsidRDefault="00742FD9" w:rsidP="00742FD9">
      <w:pPr>
        <w:pStyle w:val="Prrafodelista"/>
        <w:ind w:left="1080"/>
        <w:rPr>
          <w:lang w:val="es-BO"/>
        </w:rPr>
      </w:pPr>
    </w:p>
    <w:p w14:paraId="24D428ED" w14:textId="3E63D2EA" w:rsidR="00742FD9" w:rsidRDefault="00742FD9" w:rsidP="00F54155">
      <w:pPr>
        <w:pStyle w:val="Prrafodelista"/>
        <w:numPr>
          <w:ilvl w:val="0"/>
          <w:numId w:val="15"/>
        </w:numPr>
        <w:rPr>
          <w:lang w:val="es-BO"/>
        </w:rPr>
      </w:pPr>
      <w:r>
        <w:rPr>
          <w:lang w:val="es-BO"/>
        </w:rPr>
        <w:t xml:space="preserve"> Tutoriales para implementar código QR</w:t>
      </w:r>
    </w:p>
    <w:p w14:paraId="0C203782" w14:textId="60EA5E69" w:rsidR="00C72C98" w:rsidRDefault="00E37158" w:rsidP="00C72C98">
      <w:pPr>
        <w:pStyle w:val="Prrafodelista"/>
        <w:ind w:left="1080"/>
        <w:rPr>
          <w:lang w:val="es-BO"/>
        </w:rPr>
      </w:pPr>
      <w:hyperlink r:id="rId18" w:history="1">
        <w:r w:rsidR="00C72C98" w:rsidRPr="00426BB2">
          <w:rPr>
            <w:rStyle w:val="Hipervnculo"/>
            <w:lang w:val="es-BO"/>
          </w:rPr>
          <w:t>http://blog.koalite.com/2013/07/como-generar-codigos-qr-en-c/</w:t>
        </w:r>
      </w:hyperlink>
    </w:p>
    <w:p w14:paraId="169F1EE5" w14:textId="77777777" w:rsidR="00742FD9" w:rsidRPr="00742FD9" w:rsidRDefault="00742FD9" w:rsidP="00742FD9">
      <w:pPr>
        <w:ind w:left="720"/>
        <w:rPr>
          <w:lang w:val="es-BO"/>
        </w:rPr>
      </w:pPr>
    </w:p>
    <w:p w14:paraId="49066699" w14:textId="2A04904A" w:rsidR="00742FD9" w:rsidRDefault="00C72C98" w:rsidP="00F54155">
      <w:pPr>
        <w:pStyle w:val="Prrafodelista"/>
        <w:numPr>
          <w:ilvl w:val="0"/>
          <w:numId w:val="15"/>
        </w:numPr>
        <w:rPr>
          <w:lang w:val="es-BO"/>
        </w:rPr>
      </w:pPr>
      <w:r>
        <w:rPr>
          <w:lang w:val="es-BO"/>
        </w:rPr>
        <w:t xml:space="preserve">Reglamento </w:t>
      </w:r>
      <w:r w:rsidR="00742FD9">
        <w:rPr>
          <w:lang w:val="es-BO"/>
        </w:rPr>
        <w:t>para implementación de los 3 algoritmos para el código de control.</w:t>
      </w:r>
    </w:p>
    <w:p w14:paraId="2674F774" w14:textId="35D11046" w:rsidR="00C72C98" w:rsidRDefault="00E37158" w:rsidP="00C72C98">
      <w:pPr>
        <w:ind w:left="1080"/>
        <w:rPr>
          <w:lang w:val="es-BO"/>
        </w:rPr>
      </w:pPr>
      <w:hyperlink r:id="rId19" w:history="1">
        <w:r w:rsidR="00C72C98" w:rsidRPr="00426BB2">
          <w:rPr>
            <w:rStyle w:val="Hipervnculo"/>
            <w:lang w:val="es-BO"/>
          </w:rPr>
          <w:t>http://www.impuestos.gob.bo/index.php?option=com_content&amp;view=article&amp;id=1564&amp;Itemid=584</w:t>
        </w:r>
      </w:hyperlink>
    </w:p>
    <w:p w14:paraId="2F268006" w14:textId="77777777" w:rsidR="00742FD9" w:rsidRPr="00C72C98" w:rsidRDefault="00742FD9" w:rsidP="00C72C98">
      <w:pPr>
        <w:rPr>
          <w:lang w:val="es-BO"/>
        </w:rPr>
      </w:pPr>
    </w:p>
    <w:p w14:paraId="1AE06F9C" w14:textId="456C25CD" w:rsidR="00742FD9" w:rsidRDefault="00E37158" w:rsidP="00742FD9">
      <w:pPr>
        <w:pStyle w:val="Prrafodelista"/>
        <w:numPr>
          <w:ilvl w:val="0"/>
          <w:numId w:val="15"/>
        </w:numPr>
        <w:rPr>
          <w:lang w:val="es-BO"/>
        </w:rPr>
      </w:pPr>
      <w:hyperlink r:id="rId20" w:history="1">
        <w:r w:rsidR="00C72C98" w:rsidRPr="00426BB2">
          <w:rPr>
            <w:rStyle w:val="Hipervnculo"/>
            <w:lang w:val="es-BO"/>
          </w:rPr>
          <w:t>https://www.youtube.com/watch?v=biDHnQ7e8cA</w:t>
        </w:r>
      </w:hyperlink>
    </w:p>
    <w:p w14:paraId="13472223" w14:textId="77777777" w:rsidR="00C72C98" w:rsidRPr="00C75070" w:rsidRDefault="00C72C98" w:rsidP="00C72C98">
      <w:pPr>
        <w:pStyle w:val="Prrafodelista"/>
        <w:ind w:left="1080"/>
        <w:rPr>
          <w:lang w:val="es-BO"/>
        </w:rPr>
      </w:pPr>
    </w:p>
    <w:sectPr w:rsidR="00C72C98" w:rsidRPr="00C75070" w:rsidSect="006769AC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D0C72" w14:textId="77777777" w:rsidR="00E37158" w:rsidRDefault="00E37158">
      <w:r>
        <w:separator/>
      </w:r>
    </w:p>
  </w:endnote>
  <w:endnote w:type="continuationSeparator" w:id="0">
    <w:p w14:paraId="6AA4FDFD" w14:textId="77777777" w:rsidR="00E37158" w:rsidRDefault="00E3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30D4A" w14:textId="77777777" w:rsidR="00742FD9" w:rsidRDefault="00742FD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B1AA79" w14:textId="77777777" w:rsidR="00742FD9" w:rsidRDefault="00742FD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2FD9" w:rsidRPr="00023DE1" w14:paraId="3B15D6A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75FCC7" w14:textId="77777777" w:rsidR="00742FD9" w:rsidRPr="00023DE1" w:rsidRDefault="00742FD9">
          <w:pPr>
            <w:ind w:right="360"/>
            <w:rPr>
              <w:rFonts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F3343" w14:textId="2FEA0245" w:rsidR="00742FD9" w:rsidRPr="00023DE1" w:rsidRDefault="00742FD9" w:rsidP="00023DE1">
          <w:pPr>
            <w:jc w:val="center"/>
            <w:rPr>
              <w:rFonts w:cs="Arial"/>
            </w:rPr>
          </w:pPr>
          <w:r w:rsidRPr="00023DE1">
            <w:rPr>
              <w:rFonts w:cs="Arial"/>
            </w:rPr>
            <w:sym w:font="Symbol" w:char="F0D3"/>
          </w:r>
          <w:r>
            <w:rPr>
              <w:rFonts w:cs="Arial"/>
            </w:rPr>
            <w:t>UPB,</w:t>
          </w:r>
          <w:r w:rsidRPr="00023DE1">
            <w:rPr>
              <w:rFonts w:cs="Arial"/>
            </w:rPr>
            <w:t xml:space="preserve"> </w:t>
          </w:r>
          <w:r>
            <w:rPr>
              <w:rFonts w:cs="Arial"/>
            </w:rPr>
            <w:t>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C0346" w14:textId="77777777" w:rsidR="00742FD9" w:rsidRDefault="00742FD9" w:rsidP="006769AC">
          <w:pPr>
            <w:jc w:val="right"/>
            <w:rPr>
              <w:rStyle w:val="Nmerodepgina"/>
              <w:rFonts w:cs="Arial"/>
            </w:rPr>
          </w:pPr>
          <w:proofErr w:type="spellStart"/>
          <w:r>
            <w:rPr>
              <w:rFonts w:cs="Arial"/>
            </w:rPr>
            <w:t>Página</w:t>
          </w:r>
          <w:proofErr w:type="spellEnd"/>
          <w:r w:rsidRPr="00023DE1">
            <w:rPr>
              <w:rFonts w:cs="Arial"/>
            </w:rPr>
            <w:t xml:space="preserve"> </w:t>
          </w:r>
          <w:r w:rsidRPr="00023DE1">
            <w:rPr>
              <w:rStyle w:val="Nmerodepgina"/>
              <w:rFonts w:cs="Arial"/>
            </w:rPr>
            <w:fldChar w:fldCharType="begin"/>
          </w:r>
          <w:r w:rsidRPr="00023DE1">
            <w:rPr>
              <w:rStyle w:val="Nmerodepgina"/>
              <w:rFonts w:cs="Arial"/>
            </w:rPr>
            <w:instrText xml:space="preserve"> PAGE </w:instrText>
          </w:r>
          <w:r w:rsidRPr="00023DE1">
            <w:rPr>
              <w:rStyle w:val="Nmerodepgina"/>
              <w:rFonts w:cs="Arial"/>
            </w:rPr>
            <w:fldChar w:fldCharType="separate"/>
          </w:r>
          <w:r w:rsidR="00E00983">
            <w:rPr>
              <w:rStyle w:val="Nmerodepgina"/>
              <w:rFonts w:cs="Arial"/>
              <w:noProof/>
            </w:rPr>
            <w:t>6</w:t>
          </w:r>
          <w:r w:rsidRPr="00023DE1">
            <w:rPr>
              <w:rStyle w:val="Nmerodepgina"/>
              <w:rFonts w:cs="Arial"/>
            </w:rPr>
            <w:fldChar w:fldCharType="end"/>
          </w:r>
          <w:r w:rsidRPr="00023DE1"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</w:rPr>
            <w:t>de</w:t>
          </w:r>
          <w:r w:rsidRPr="00023DE1"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</w:rPr>
            <w:t>6</w:t>
          </w:r>
        </w:p>
        <w:p w14:paraId="630E6A6E" w14:textId="33B86C35" w:rsidR="00742FD9" w:rsidRPr="00023DE1" w:rsidRDefault="00742FD9" w:rsidP="0013522A">
          <w:pPr>
            <w:jc w:val="center"/>
            <w:rPr>
              <w:rFonts w:cs="Arial"/>
            </w:rPr>
          </w:pPr>
        </w:p>
      </w:tc>
    </w:tr>
  </w:tbl>
  <w:p w14:paraId="4FD98715" w14:textId="5EB65BFC" w:rsidR="00742FD9" w:rsidRDefault="00742FD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75E32" w14:textId="77777777" w:rsidR="00742FD9" w:rsidRDefault="00742F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04461" w14:textId="77777777" w:rsidR="00E37158" w:rsidRDefault="00E37158">
      <w:r>
        <w:separator/>
      </w:r>
    </w:p>
  </w:footnote>
  <w:footnote w:type="continuationSeparator" w:id="0">
    <w:p w14:paraId="56192ACA" w14:textId="77777777" w:rsidR="00E37158" w:rsidRDefault="00E3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88AA" w14:textId="77777777" w:rsidR="00742FD9" w:rsidRPr="007F0753" w:rsidRDefault="00742FD9">
    <w:pPr>
      <w:rPr>
        <w:sz w:val="24"/>
        <w:lang w:val="es-BO"/>
      </w:rPr>
    </w:pPr>
  </w:p>
  <w:p w14:paraId="1FE59CA7" w14:textId="77777777" w:rsidR="00742FD9" w:rsidRPr="007F0753" w:rsidRDefault="00742FD9" w:rsidP="0093264A">
    <w:pPr>
      <w:pBdr>
        <w:top w:val="single" w:sz="6" w:space="1" w:color="auto"/>
      </w:pBdr>
      <w:jc w:val="right"/>
      <w:rPr>
        <w:b/>
        <w:sz w:val="40"/>
        <w:szCs w:val="40"/>
        <w:lang w:val="es-BO"/>
      </w:rPr>
    </w:pPr>
    <w:r>
      <w:rPr>
        <w:noProof/>
        <w:lang w:val="es-BO" w:eastAsia="es-BO"/>
      </w:rPr>
      <w:drawing>
        <wp:anchor distT="0" distB="0" distL="114300" distR="114300" simplePos="0" relativeHeight="251663872" behindDoc="0" locked="0" layoutInCell="1" allowOverlap="1" wp14:anchorId="70AFFD74" wp14:editId="2A9B5084">
          <wp:simplePos x="0" y="0"/>
          <wp:positionH relativeFrom="column">
            <wp:posOffset>0</wp:posOffset>
          </wp:positionH>
          <wp:positionV relativeFrom="paragraph">
            <wp:posOffset>43456</wp:posOffset>
          </wp:positionV>
          <wp:extent cx="1796400" cy="7704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B_garant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0753">
      <w:rPr>
        <w:b/>
        <w:sz w:val="40"/>
        <w:szCs w:val="40"/>
        <w:lang w:val="es-BO"/>
      </w:rPr>
      <w:t>Universidad Privada Boliviana</w:t>
    </w:r>
  </w:p>
  <w:p w14:paraId="46B783AA" w14:textId="34EC83BE" w:rsidR="00742FD9" w:rsidRPr="007F0753" w:rsidRDefault="00742FD9">
    <w:pPr>
      <w:pBdr>
        <w:bottom w:val="single" w:sz="6" w:space="1" w:color="auto"/>
      </w:pBdr>
      <w:jc w:val="right"/>
      <w:rPr>
        <w:b/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 xml:space="preserve">Ingeniería </w:t>
    </w:r>
    <w:r>
      <w:rPr>
        <w:b/>
        <w:sz w:val="36"/>
        <w:szCs w:val="36"/>
        <w:lang w:val="es-BO"/>
      </w:rPr>
      <w:t>de Software</w:t>
    </w:r>
  </w:p>
  <w:p w14:paraId="0942F82A" w14:textId="5D136999" w:rsidR="00742FD9" w:rsidRPr="007F0753" w:rsidRDefault="00742FD9">
    <w:pPr>
      <w:pBdr>
        <w:bottom w:val="single" w:sz="6" w:space="1" w:color="auto"/>
      </w:pBdr>
      <w:jc w:val="right"/>
      <w:rPr>
        <w:sz w:val="36"/>
        <w:szCs w:val="36"/>
        <w:lang w:val="es-BO"/>
      </w:rPr>
    </w:pPr>
    <w:r>
      <w:rPr>
        <w:b/>
        <w:sz w:val="36"/>
        <w:szCs w:val="36"/>
        <w:lang w:val="es-BO"/>
      </w:rPr>
      <w:t>Proyecto Final</w:t>
    </w:r>
  </w:p>
  <w:p w14:paraId="693709D8" w14:textId="77777777" w:rsidR="00742FD9" w:rsidRPr="007F0753" w:rsidRDefault="00742FD9">
    <w:pPr>
      <w:pStyle w:val="Encabezado"/>
      <w:rPr>
        <w:sz w:val="36"/>
        <w:szCs w:val="36"/>
        <w:lang w:val="es-B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2FD9" w:rsidRPr="007F0753" w14:paraId="0D91B76D" w14:textId="77777777">
      <w:tc>
        <w:tcPr>
          <w:tcW w:w="6379" w:type="dxa"/>
        </w:tcPr>
        <w:p w14:paraId="33678709" w14:textId="5BDFA581" w:rsidR="00742FD9" w:rsidRPr="007F0753" w:rsidRDefault="00742FD9" w:rsidP="007F0753">
          <w:pPr>
            <w:rPr>
              <w:rFonts w:cs="Arial"/>
              <w:lang w:val="es-BO"/>
            </w:rPr>
          </w:pPr>
          <w:proofErr w:type="spellStart"/>
          <w:r>
            <w:rPr>
              <w:rFonts w:cs="Arial"/>
              <w:lang w:val="es-BO"/>
            </w:rPr>
            <w:t>Andromeda</w:t>
          </w:r>
          <w:proofErr w:type="spellEnd"/>
          <w:r>
            <w:rPr>
              <w:rFonts w:cs="Arial"/>
              <w:lang w:val="es-BO"/>
            </w:rPr>
            <w:t xml:space="preserve"> Aplicación desktop</w:t>
          </w:r>
        </w:p>
      </w:tc>
      <w:tc>
        <w:tcPr>
          <w:tcW w:w="3179" w:type="dxa"/>
        </w:tcPr>
        <w:p w14:paraId="25B4363E" w14:textId="65D6E114" w:rsidR="00742FD9" w:rsidRPr="007F0753" w:rsidRDefault="00742FD9" w:rsidP="00053B19">
          <w:pPr>
            <w:tabs>
              <w:tab w:val="left" w:pos="1135"/>
            </w:tabs>
            <w:spacing w:before="40"/>
            <w:ind w:right="68"/>
            <w:rPr>
              <w:rFonts w:cs="Arial"/>
              <w:lang w:val="es-BO"/>
            </w:rPr>
          </w:pPr>
          <w:r>
            <w:rPr>
              <w:rFonts w:cs="Arial"/>
              <w:lang w:val="es-BO"/>
            </w:rPr>
            <w:t xml:space="preserve">  Versió</w:t>
          </w:r>
          <w:r w:rsidRPr="007F0753">
            <w:rPr>
              <w:rFonts w:cs="Arial"/>
              <w:lang w:val="es-BO"/>
            </w:rPr>
            <w:t xml:space="preserve">n:           </w:t>
          </w:r>
          <w:r>
            <w:rPr>
              <w:rFonts w:cs="Arial"/>
              <w:lang w:val="es-BO"/>
            </w:rPr>
            <w:t>1.0</w:t>
          </w:r>
        </w:p>
      </w:tc>
    </w:tr>
    <w:tr w:rsidR="00742FD9" w:rsidRPr="007F0753" w14:paraId="26FFF1D1" w14:textId="77777777">
      <w:tc>
        <w:tcPr>
          <w:tcW w:w="6379" w:type="dxa"/>
        </w:tcPr>
        <w:p w14:paraId="2A368E57" w14:textId="77777777" w:rsidR="00742FD9" w:rsidRPr="007F0753" w:rsidRDefault="00742FD9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>Informe Final del Proyecto</w:t>
          </w:r>
        </w:p>
      </w:tc>
      <w:tc>
        <w:tcPr>
          <w:tcW w:w="3179" w:type="dxa"/>
        </w:tcPr>
        <w:p w14:paraId="09FF6CDC" w14:textId="65B29D5B" w:rsidR="00742FD9" w:rsidRPr="007F0753" w:rsidRDefault="00742FD9" w:rsidP="00411008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 xml:space="preserve">  </w:t>
          </w:r>
          <w:r>
            <w:rPr>
              <w:rFonts w:cs="Arial"/>
              <w:lang w:val="es-BO"/>
            </w:rPr>
            <w:t>Fecha:  26/0/2017</w:t>
          </w:r>
        </w:p>
      </w:tc>
    </w:tr>
  </w:tbl>
  <w:p w14:paraId="43EC93C0" w14:textId="77777777" w:rsidR="00742FD9" w:rsidRPr="007F0753" w:rsidRDefault="00742FD9">
    <w:pPr>
      <w:pStyle w:val="Encabezado"/>
      <w:rPr>
        <w:rFonts w:cs="Arial"/>
        <w:lang w:val="es-B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0E790" w14:textId="77777777" w:rsidR="00742FD9" w:rsidRDefault="00742F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E877AD"/>
    <w:multiLevelType w:val="hybridMultilevel"/>
    <w:tmpl w:val="D2488F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D05D8"/>
    <w:multiLevelType w:val="hybridMultilevel"/>
    <w:tmpl w:val="C7AA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3D458B"/>
    <w:multiLevelType w:val="hybridMultilevel"/>
    <w:tmpl w:val="76D8DE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4EFB"/>
    <w:multiLevelType w:val="hybridMultilevel"/>
    <w:tmpl w:val="7630B2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696649"/>
    <w:multiLevelType w:val="hybridMultilevel"/>
    <w:tmpl w:val="99388C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C2ABA"/>
    <w:multiLevelType w:val="hybridMultilevel"/>
    <w:tmpl w:val="A126B3B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C34C7E"/>
    <w:multiLevelType w:val="hybridMultilevel"/>
    <w:tmpl w:val="603C52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F10CC6"/>
    <w:multiLevelType w:val="hybridMultilevel"/>
    <w:tmpl w:val="7B1673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062ABD"/>
    <w:multiLevelType w:val="hybridMultilevel"/>
    <w:tmpl w:val="D9A2C2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1C3E3A"/>
    <w:multiLevelType w:val="hybridMultilevel"/>
    <w:tmpl w:val="EA52D5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CC3B60"/>
    <w:multiLevelType w:val="hybridMultilevel"/>
    <w:tmpl w:val="452865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A23325"/>
    <w:multiLevelType w:val="hybridMultilevel"/>
    <w:tmpl w:val="87043A6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42415E"/>
    <w:multiLevelType w:val="hybridMultilevel"/>
    <w:tmpl w:val="083C5D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802653"/>
    <w:multiLevelType w:val="hybridMultilevel"/>
    <w:tmpl w:val="CED2D7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885B72"/>
    <w:multiLevelType w:val="hybridMultilevel"/>
    <w:tmpl w:val="D26E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1B14D7"/>
    <w:multiLevelType w:val="hybridMultilevel"/>
    <w:tmpl w:val="4C8E6C2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861CA2"/>
    <w:multiLevelType w:val="hybridMultilevel"/>
    <w:tmpl w:val="3036CCF2"/>
    <w:lvl w:ilvl="0" w:tplc="F2D6C3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10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16"/>
  </w:num>
  <w:num w:numId="13">
    <w:abstractNumId w:val="12"/>
  </w:num>
  <w:num w:numId="14">
    <w:abstractNumId w:val="8"/>
  </w:num>
  <w:num w:numId="15">
    <w:abstractNumId w:val="4"/>
  </w:num>
  <w:num w:numId="16">
    <w:abstractNumId w:val="6"/>
  </w:num>
  <w:num w:numId="17">
    <w:abstractNumId w:val="17"/>
  </w:num>
  <w:num w:numId="1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D3"/>
    <w:rsid w:val="000173F3"/>
    <w:rsid w:val="00023DE1"/>
    <w:rsid w:val="0002759E"/>
    <w:rsid w:val="00035FA8"/>
    <w:rsid w:val="000442CB"/>
    <w:rsid w:val="00053B19"/>
    <w:rsid w:val="00084AF4"/>
    <w:rsid w:val="000A7F27"/>
    <w:rsid w:val="000E2C53"/>
    <w:rsid w:val="000E6AFC"/>
    <w:rsid w:val="000E6D5D"/>
    <w:rsid w:val="000F0A54"/>
    <w:rsid w:val="000F3110"/>
    <w:rsid w:val="000F75FF"/>
    <w:rsid w:val="001240CF"/>
    <w:rsid w:val="00134E8A"/>
    <w:rsid w:val="0013522A"/>
    <w:rsid w:val="001377C9"/>
    <w:rsid w:val="001538A6"/>
    <w:rsid w:val="00165241"/>
    <w:rsid w:val="0018186F"/>
    <w:rsid w:val="00181A5B"/>
    <w:rsid w:val="001867FA"/>
    <w:rsid w:val="001967D0"/>
    <w:rsid w:val="001B78CD"/>
    <w:rsid w:val="001C1FD3"/>
    <w:rsid w:val="001E3EC3"/>
    <w:rsid w:val="00205B12"/>
    <w:rsid w:val="00223756"/>
    <w:rsid w:val="00274FFF"/>
    <w:rsid w:val="0027673F"/>
    <w:rsid w:val="002835AB"/>
    <w:rsid w:val="002A4A26"/>
    <w:rsid w:val="002A6D01"/>
    <w:rsid w:val="002A7B2C"/>
    <w:rsid w:val="002C58CF"/>
    <w:rsid w:val="002C698F"/>
    <w:rsid w:val="002D6F08"/>
    <w:rsid w:val="002F4D85"/>
    <w:rsid w:val="00307B15"/>
    <w:rsid w:val="00325757"/>
    <w:rsid w:val="00327200"/>
    <w:rsid w:val="00372664"/>
    <w:rsid w:val="003729CD"/>
    <w:rsid w:val="003C08CA"/>
    <w:rsid w:val="003D2639"/>
    <w:rsid w:val="003F5AD5"/>
    <w:rsid w:val="003F6AC9"/>
    <w:rsid w:val="00411008"/>
    <w:rsid w:val="00460504"/>
    <w:rsid w:val="004757BE"/>
    <w:rsid w:val="0048012D"/>
    <w:rsid w:val="004867AC"/>
    <w:rsid w:val="00492859"/>
    <w:rsid w:val="004B0C17"/>
    <w:rsid w:val="004B7220"/>
    <w:rsid w:val="004C273F"/>
    <w:rsid w:val="0050488C"/>
    <w:rsid w:val="00593FCB"/>
    <w:rsid w:val="00596F28"/>
    <w:rsid w:val="005C2368"/>
    <w:rsid w:val="005D615D"/>
    <w:rsid w:val="005E019D"/>
    <w:rsid w:val="005F0790"/>
    <w:rsid w:val="005F7FE0"/>
    <w:rsid w:val="00602F32"/>
    <w:rsid w:val="00603B18"/>
    <w:rsid w:val="00640EF9"/>
    <w:rsid w:val="00651C0A"/>
    <w:rsid w:val="006641BE"/>
    <w:rsid w:val="00672671"/>
    <w:rsid w:val="006769AC"/>
    <w:rsid w:val="00682C73"/>
    <w:rsid w:val="006908B6"/>
    <w:rsid w:val="0069463D"/>
    <w:rsid w:val="006B0688"/>
    <w:rsid w:val="006E6D4B"/>
    <w:rsid w:val="0070250D"/>
    <w:rsid w:val="007215AC"/>
    <w:rsid w:val="0073048B"/>
    <w:rsid w:val="00742FD9"/>
    <w:rsid w:val="007833D9"/>
    <w:rsid w:val="00783AD5"/>
    <w:rsid w:val="007C119F"/>
    <w:rsid w:val="007C7E2A"/>
    <w:rsid w:val="007F0753"/>
    <w:rsid w:val="00804E12"/>
    <w:rsid w:val="00831443"/>
    <w:rsid w:val="008651E6"/>
    <w:rsid w:val="00890515"/>
    <w:rsid w:val="00895244"/>
    <w:rsid w:val="008B688E"/>
    <w:rsid w:val="0093264A"/>
    <w:rsid w:val="00935715"/>
    <w:rsid w:val="009450FA"/>
    <w:rsid w:val="009557FC"/>
    <w:rsid w:val="00970442"/>
    <w:rsid w:val="00975D62"/>
    <w:rsid w:val="00981B54"/>
    <w:rsid w:val="0099229C"/>
    <w:rsid w:val="009A14FE"/>
    <w:rsid w:val="009A2C60"/>
    <w:rsid w:val="009A519A"/>
    <w:rsid w:val="009D625B"/>
    <w:rsid w:val="009E7C05"/>
    <w:rsid w:val="00A0191C"/>
    <w:rsid w:val="00A062DC"/>
    <w:rsid w:val="00A41184"/>
    <w:rsid w:val="00B04F0B"/>
    <w:rsid w:val="00B1304B"/>
    <w:rsid w:val="00B168A4"/>
    <w:rsid w:val="00B50B79"/>
    <w:rsid w:val="00B511FC"/>
    <w:rsid w:val="00B84F39"/>
    <w:rsid w:val="00B9510E"/>
    <w:rsid w:val="00BA6787"/>
    <w:rsid w:val="00BC386E"/>
    <w:rsid w:val="00BD1614"/>
    <w:rsid w:val="00C07D9C"/>
    <w:rsid w:val="00C72C98"/>
    <w:rsid w:val="00C74E16"/>
    <w:rsid w:val="00C75070"/>
    <w:rsid w:val="00CE7B2D"/>
    <w:rsid w:val="00CF6836"/>
    <w:rsid w:val="00CF7F17"/>
    <w:rsid w:val="00D17D9B"/>
    <w:rsid w:val="00D22048"/>
    <w:rsid w:val="00D3514D"/>
    <w:rsid w:val="00D40DD9"/>
    <w:rsid w:val="00D55709"/>
    <w:rsid w:val="00D954D0"/>
    <w:rsid w:val="00DE624E"/>
    <w:rsid w:val="00DF2AEB"/>
    <w:rsid w:val="00DF5AE7"/>
    <w:rsid w:val="00E00983"/>
    <w:rsid w:val="00E20F03"/>
    <w:rsid w:val="00E25426"/>
    <w:rsid w:val="00E37158"/>
    <w:rsid w:val="00E429E2"/>
    <w:rsid w:val="00E5233E"/>
    <w:rsid w:val="00E84325"/>
    <w:rsid w:val="00E84451"/>
    <w:rsid w:val="00EA6CFE"/>
    <w:rsid w:val="00ED018E"/>
    <w:rsid w:val="00ED73AF"/>
    <w:rsid w:val="00EF2EB2"/>
    <w:rsid w:val="00F01126"/>
    <w:rsid w:val="00F02F9B"/>
    <w:rsid w:val="00F0632A"/>
    <w:rsid w:val="00F35868"/>
    <w:rsid w:val="00F54155"/>
    <w:rsid w:val="00F87C41"/>
    <w:rsid w:val="00F87F0A"/>
    <w:rsid w:val="00F87F37"/>
    <w:rsid w:val="00FB5C20"/>
    <w:rsid w:val="00FC03D3"/>
    <w:rsid w:val="00FD04AF"/>
    <w:rsid w:val="00FD31AC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05376D"/>
  <w15:docId w15:val="{E30EF0B4-18A5-4FA9-9547-4FC32927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5AC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7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7C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E019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429E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_4D6_j_JGes" TargetMode="External"/><Relationship Id="rId18" Type="http://schemas.openxmlformats.org/officeDocument/2006/relationships/hyperlink" Target="http://blog.koalite.com/2013/07/como-generar-codigos-qr-en-c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sahoneroa@gmail.com" TargetMode="External"/><Relationship Id="rId17" Type="http://schemas.openxmlformats.org/officeDocument/2006/relationships/hyperlink" Target="https://msdn.microsoft.com/es-es/library/system.drawing.bitmap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JOKKR4qE0U" TargetMode="External"/><Relationship Id="rId20" Type="http://schemas.openxmlformats.org/officeDocument/2006/relationships/hyperlink" Target="https://www.youtube.com/watch?v=biDHnQ7e8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llyolid@gmail.com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forosdelweb.com/f69/ver-varias-imagenes-picturebox-621226/" TargetMode="External"/><Relationship Id="rId23" Type="http://schemas.openxmlformats.org/officeDocument/2006/relationships/header" Target="header3.xml"/><Relationship Id="rId10" Type="http://schemas.openxmlformats.org/officeDocument/2006/relationships/hyperlink" Target="mailto:pensu15@gmail.com" TargetMode="External"/><Relationship Id="rId19" Type="http://schemas.openxmlformats.org/officeDocument/2006/relationships/hyperlink" Target="http://www.impuestos.gob.bo/index.php?option=com_content&amp;view=article&amp;id=1564&amp;Itemid=58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sdn.microsoft.com/es-es/library/ms172590(v=vs.90).aspx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Bernardo\Documents\upb\Programaci&#243;n%20II\InformeProyectoPlantillaI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206A7-8518-49C6-89CE-0E48CB51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InformeProyectoPlantillaII</Template>
  <TotalTime>76</TotalTime>
  <Pages>9</Pages>
  <Words>2086</Words>
  <Characters>11479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13538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Windows User</dc:creator>
  <cp:lastModifiedBy>Usuario de Windows</cp:lastModifiedBy>
  <cp:revision>7</cp:revision>
  <cp:lastPrinted>2012-12-05T14:45:00Z</cp:lastPrinted>
  <dcterms:created xsi:type="dcterms:W3CDTF">2017-06-26T01:13:00Z</dcterms:created>
  <dcterms:modified xsi:type="dcterms:W3CDTF">2017-06-26T02:50:00Z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2cd336a4-7509-3e08-9887-0284c787eb88</vt:lpwstr>
  </property>
  <property fmtid="{D5CDD505-2E9C-101B-9397-08002B2CF9AE}" pid="25" name="Mendeley Citation Style_1">
    <vt:lpwstr>http://www.zotero.org/styles/modern-language-association</vt:lpwstr>
  </property>
</Properties>
</file>